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C5" w:rsidRDefault="003D45C5" w:rsidP="00EA7062">
      <w:pPr>
        <w:rPr>
          <w:lang w:val="en-SG"/>
        </w:rPr>
      </w:pPr>
    </w:p>
    <w:p w:rsidR="009576FE" w:rsidRDefault="009576FE" w:rsidP="009576FE">
      <w:pPr>
        <w:rPr>
          <w:lang w:val="en-SG"/>
        </w:rPr>
      </w:pPr>
      <w:r>
        <w:rPr>
          <w:lang w:val="en-SG"/>
        </w:rPr>
        <w:t xml:space="preserve">                                                                                </w:t>
      </w:r>
      <w:bookmarkStart w:id="0" w:name="_GoBack"/>
      <w:bookmarkEnd w:id="0"/>
    </w:p>
    <w:p w:rsidR="009576FE" w:rsidRDefault="009576FE" w:rsidP="009576FE">
      <w:pPr>
        <w:rPr>
          <w:lang w:val="en-SG"/>
        </w:rPr>
      </w:pPr>
    </w:p>
    <w:p w:rsidR="009576FE" w:rsidRDefault="009576FE" w:rsidP="009576FE">
      <w:pPr>
        <w:rPr>
          <w:lang w:val="en-SG"/>
        </w:rPr>
      </w:pPr>
    </w:p>
    <w:p w:rsidR="009576FE" w:rsidRDefault="009576FE" w:rsidP="009576FE">
      <w:pPr>
        <w:rPr>
          <w:lang w:val="en-SG"/>
        </w:rPr>
      </w:pPr>
    </w:p>
    <w:p w:rsidR="009576FE" w:rsidRDefault="009576FE" w:rsidP="009576FE">
      <w:pPr>
        <w:rPr>
          <w:lang w:val="en-SG"/>
        </w:rPr>
      </w:pPr>
    </w:p>
    <w:p w:rsidR="009576FE" w:rsidRDefault="009576FE" w:rsidP="009576FE">
      <w:pPr>
        <w:rPr>
          <w:lang w:val="en-SG"/>
        </w:rPr>
      </w:pPr>
    </w:p>
    <w:p w:rsidR="009576FE" w:rsidRDefault="009576FE" w:rsidP="009576FE">
      <w:pPr>
        <w:rPr>
          <w:lang w:val="en-SG"/>
        </w:rPr>
        <w:sectPr w:rsidR="009576FE" w:rsidSect="009576FE">
          <w:headerReference w:type="default" r:id="rId8"/>
          <w:footerReference w:type="default" r:id="rId9"/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066A2" w:rsidRDefault="000066A2" w:rsidP="009576FE">
      <w:pPr>
        <w:rPr>
          <w:lang w:val="en-SG"/>
        </w:rPr>
      </w:pPr>
    </w:p>
    <w:sectPr w:rsidR="000066A2" w:rsidSect="009576FE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2F" w:rsidRDefault="00CB372F" w:rsidP="000C4983">
      <w:r>
        <w:separator/>
      </w:r>
    </w:p>
  </w:endnote>
  <w:endnote w:type="continuationSeparator" w:id="0">
    <w:p w:rsidR="00CB372F" w:rsidRDefault="00CB372F" w:rsidP="000C4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988" w:rsidRDefault="00DD4988">
    <w:pPr>
      <w:pStyle w:val="Footer"/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-908685</wp:posOffset>
              </wp:positionH>
              <wp:positionV relativeFrom="paragraph">
                <wp:posOffset>165735</wp:posOffset>
              </wp:positionV>
              <wp:extent cx="7762240" cy="91440"/>
              <wp:effectExtent l="0" t="0" r="10160" b="22860"/>
              <wp:wrapNone/>
              <wp:docPr id="34" name="AutoShap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62240" cy="91440"/>
                      </a:xfrm>
                      <a:prstGeom prst="flowChartProcess">
                        <a:avLst/>
                      </a:prstGeom>
                      <a:solidFill>
                        <a:srgbClr val="FF0000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A1296A8" id="_x0000_t109" coordsize="21600,21600" o:spt="109" path="m,l,21600r21600,l21600,xe">
              <v:stroke joinstyle="miter"/>
              <v:path gradientshapeok="t" o:connecttype="rect"/>
            </v:shapetype>
            <v:shape id="AutoShape 68" o:spid="_x0000_s1026" type="#_x0000_t109" style="position:absolute;margin-left:-71.55pt;margin-top:13.05pt;width:611.2pt;height: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" fillcolor="red" strokecolor="red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10160</wp:posOffset>
              </wp:positionH>
              <wp:positionV relativeFrom="paragraph">
                <wp:posOffset>10356850</wp:posOffset>
              </wp:positionV>
              <wp:extent cx="3543935" cy="81915"/>
              <wp:effectExtent l="635" t="3175" r="0" b="635"/>
              <wp:wrapNone/>
              <wp:docPr id="11" name="Shape 109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543935" cy="81915"/>
                      </a:xfrm>
                      <a:custGeom>
                        <a:avLst/>
                        <a:gdLst>
                          <a:gd name="T0" fmla="*/ 0 w 3543872"/>
                          <a:gd name="T1" fmla="*/ 0 h 82500"/>
                          <a:gd name="T2" fmla="*/ 3543872 w 3543872"/>
                          <a:gd name="T3" fmla="*/ 0 h 82500"/>
                          <a:gd name="T4" fmla="*/ 3543872 w 3543872"/>
                          <a:gd name="T5" fmla="*/ 82500 h 82500"/>
                          <a:gd name="T6" fmla="*/ 0 w 3543872"/>
                          <a:gd name="T7" fmla="*/ 82500 h 82500"/>
                          <a:gd name="T8" fmla="*/ 0 w 3543872"/>
                          <a:gd name="T9" fmla="*/ 0 h 82500"/>
                          <a:gd name="T10" fmla="*/ 0 w 3543872"/>
                          <a:gd name="T11" fmla="*/ 0 h 82500"/>
                          <a:gd name="T12" fmla="*/ 3543872 w 3543872"/>
                          <a:gd name="T13" fmla="*/ 82500 h 825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T10" t="T11" r="T12" b="T13"/>
                        <a:pathLst>
                          <a:path w="3543872" h="82500">
                            <a:moveTo>
                              <a:pt x="0" y="0"/>
                            </a:moveTo>
                            <a:lnTo>
                              <a:pt x="3543872" y="0"/>
                            </a:lnTo>
                            <a:lnTo>
                              <a:pt x="3543872" y="82500"/>
                            </a:lnTo>
                            <a:lnTo>
                              <a:pt x="0" y="8250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E4322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8087D0B" id="Shape 10930" o:spid="_x0000_s1026" style="position:absolute;margin-left:.8pt;margin-top:815.5pt;width:279.05pt;height: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43872,8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" path="m,l3543872,r,82500l,82500,,e" fillcolor="#e4322b" stroked="f" strokeweight="0">
              <v:stroke miterlimit="83231f" joinstyle="miter"/>
              <v:path arrowok="t" o:connecttype="custom" o:connectlocs="0,0;3543935,0;3543935,81915;0,81915;0,0" o:connectangles="0,0,0,0,0" textboxrect="0,0,3543872,82500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10223500</wp:posOffset>
              </wp:positionV>
              <wp:extent cx="7559675" cy="81915"/>
              <wp:effectExtent l="0" t="3175" r="3175" b="635"/>
              <wp:wrapTopAndBottom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9675" cy="81915"/>
                        <a:chOff x="0" y="0"/>
                        <a:chExt cx="75600" cy="825"/>
                      </a:xfrm>
                    </wpg:grpSpPr>
                    <wps:wsp>
                      <wps:cNvPr id="7" name="Shape 10929"/>
                      <wps:cNvSpPr>
                        <a:spLocks/>
                      </wps:cNvSpPr>
                      <wps:spPr bwMode="auto">
                        <a:xfrm>
                          <a:off x="35438" y="0"/>
                          <a:ext cx="13848" cy="824"/>
                        </a:xfrm>
                        <a:custGeom>
                          <a:avLst/>
                          <a:gdLst>
                            <a:gd name="T0" fmla="*/ 0 w 1384783"/>
                            <a:gd name="T1" fmla="*/ 0 h 82494"/>
                            <a:gd name="T2" fmla="*/ 1384783 w 1384783"/>
                            <a:gd name="T3" fmla="*/ 0 h 82494"/>
                            <a:gd name="T4" fmla="*/ 1384783 w 1384783"/>
                            <a:gd name="T5" fmla="*/ 82494 h 82494"/>
                            <a:gd name="T6" fmla="*/ 0 w 1384783"/>
                            <a:gd name="T7" fmla="*/ 82494 h 82494"/>
                            <a:gd name="T8" fmla="*/ 0 w 1384783"/>
                            <a:gd name="T9" fmla="*/ 0 h 82494"/>
                            <a:gd name="T10" fmla="*/ 0 w 1384783"/>
                            <a:gd name="T11" fmla="*/ 0 h 82494"/>
                            <a:gd name="T12" fmla="*/ 1384783 w 1384783"/>
                            <a:gd name="T13" fmla="*/ 82494 h 82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384783" h="82494">
                              <a:moveTo>
                                <a:pt x="0" y="0"/>
                              </a:moveTo>
                              <a:lnTo>
                                <a:pt x="1384783" y="0"/>
                              </a:lnTo>
                              <a:lnTo>
                                <a:pt x="1384783" y="82494"/>
                              </a:lnTo>
                              <a:lnTo>
                                <a:pt x="0" y="82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35438" cy="825"/>
                        </a:xfrm>
                        <a:custGeom>
                          <a:avLst/>
                          <a:gdLst>
                            <a:gd name="T0" fmla="*/ 0 w 3543872"/>
                            <a:gd name="T1" fmla="*/ 0 h 82500"/>
                            <a:gd name="T2" fmla="*/ 3543872 w 3543872"/>
                            <a:gd name="T3" fmla="*/ 0 h 82500"/>
                            <a:gd name="T4" fmla="*/ 3543872 w 3543872"/>
                            <a:gd name="T5" fmla="*/ 82500 h 82500"/>
                            <a:gd name="T6" fmla="*/ 0 w 3543872"/>
                            <a:gd name="T7" fmla="*/ 82500 h 82500"/>
                            <a:gd name="T8" fmla="*/ 0 w 3543872"/>
                            <a:gd name="T9" fmla="*/ 0 h 82500"/>
                            <a:gd name="T10" fmla="*/ 0 w 3543872"/>
                            <a:gd name="T11" fmla="*/ 0 h 82500"/>
                            <a:gd name="T12" fmla="*/ 3543872 w 3543872"/>
                            <a:gd name="T13" fmla="*/ 82500 h 82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543872" h="82500">
                              <a:moveTo>
                                <a:pt x="0" y="0"/>
                              </a:moveTo>
                              <a:lnTo>
                                <a:pt x="3543872" y="0"/>
                              </a:lnTo>
                              <a:lnTo>
                                <a:pt x="3543872" y="82500"/>
                              </a:lnTo>
                              <a:lnTo>
                                <a:pt x="0" y="82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Shape 10931"/>
                      <wps:cNvSpPr>
                        <a:spLocks/>
                      </wps:cNvSpPr>
                      <wps:spPr bwMode="auto">
                        <a:xfrm>
                          <a:off x="49286" y="0"/>
                          <a:ext cx="13697" cy="824"/>
                        </a:xfrm>
                        <a:custGeom>
                          <a:avLst/>
                          <a:gdLst>
                            <a:gd name="T0" fmla="*/ 0 w 1369733"/>
                            <a:gd name="T1" fmla="*/ 0 h 82494"/>
                            <a:gd name="T2" fmla="*/ 1369733 w 1369733"/>
                            <a:gd name="T3" fmla="*/ 0 h 82494"/>
                            <a:gd name="T4" fmla="*/ 1369733 w 1369733"/>
                            <a:gd name="T5" fmla="*/ 82494 h 82494"/>
                            <a:gd name="T6" fmla="*/ 0 w 1369733"/>
                            <a:gd name="T7" fmla="*/ 82494 h 82494"/>
                            <a:gd name="T8" fmla="*/ 0 w 1369733"/>
                            <a:gd name="T9" fmla="*/ 0 h 82494"/>
                            <a:gd name="T10" fmla="*/ 0 w 1369733"/>
                            <a:gd name="T11" fmla="*/ 0 h 82494"/>
                            <a:gd name="T12" fmla="*/ 1369733 w 1369733"/>
                            <a:gd name="T13" fmla="*/ 82494 h 82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369733" h="82494">
                              <a:moveTo>
                                <a:pt x="0" y="0"/>
                              </a:moveTo>
                              <a:lnTo>
                                <a:pt x="1369733" y="0"/>
                              </a:lnTo>
                              <a:lnTo>
                                <a:pt x="1369733" y="82494"/>
                              </a:lnTo>
                              <a:lnTo>
                                <a:pt x="0" y="82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Shape 10932"/>
                      <wps:cNvSpPr>
                        <a:spLocks/>
                      </wps:cNvSpPr>
                      <wps:spPr bwMode="auto">
                        <a:xfrm>
                          <a:off x="62983" y="0"/>
                          <a:ext cx="12617" cy="824"/>
                        </a:xfrm>
                        <a:custGeom>
                          <a:avLst/>
                          <a:gdLst>
                            <a:gd name="T0" fmla="*/ 0 w 1261669"/>
                            <a:gd name="T1" fmla="*/ 0 h 82494"/>
                            <a:gd name="T2" fmla="*/ 1261669 w 1261669"/>
                            <a:gd name="T3" fmla="*/ 0 h 82494"/>
                            <a:gd name="T4" fmla="*/ 1261669 w 1261669"/>
                            <a:gd name="T5" fmla="*/ 82494 h 82494"/>
                            <a:gd name="T6" fmla="*/ 0 w 1261669"/>
                            <a:gd name="T7" fmla="*/ 82494 h 82494"/>
                            <a:gd name="T8" fmla="*/ 0 w 1261669"/>
                            <a:gd name="T9" fmla="*/ 0 h 82494"/>
                            <a:gd name="T10" fmla="*/ 0 w 1261669"/>
                            <a:gd name="T11" fmla="*/ 0 h 82494"/>
                            <a:gd name="T12" fmla="*/ 1261669 w 1261669"/>
                            <a:gd name="T13" fmla="*/ 82494 h 82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261669" h="82494">
                              <a:moveTo>
                                <a:pt x="0" y="0"/>
                              </a:moveTo>
                              <a:lnTo>
                                <a:pt x="1261669" y="0"/>
                              </a:lnTo>
                              <a:lnTo>
                                <a:pt x="1261669" y="82494"/>
                              </a:lnTo>
                              <a:lnTo>
                                <a:pt x="0" y="82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0E5C095F" id="Group 6" o:spid="_x0000_s1026" style="position:absolute;margin-left:0;margin-top:805pt;width:595.25pt;height:6.45pt;z-index:251665408;mso-position-horizontal-relative:page;mso-position-vertical-relative:page" coordsize="75600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">
              <v:shape id="Shape 10929" o:spid="_x0000_s1027" style="position:absolute;left:35438;width:13848;height:824;visibility:visible;mso-wrap-style:square;v-text-anchor:top" coordsize="1384783,8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nhisMA&#10;AADaAAAADwAAAGRycy9kb3ducmV2LnhtbESPQWvCQBSE70L/w/IK3ppNFdSmrlIUQUEQUyE9PrKv&#10;m9Ds25BdNf57Vyh4HGbmG2a+7G0jLtT52rGC9yQFQVw6XbNRcPrevM1A+ICssXFMCm7kYbl4Gcwx&#10;0+7KR7rkwYgIYZ+hgiqENpPSlxVZ9IlriaP36zqLIcrOSN3hNcJtI0dpOpEWa44LFba0qqj8y89W&#10;weZjvzUnsz6MaVUUxQ/t8ulhp9Twtf/6BBGoD8/wf3urFUzhcS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3nhisMAAADaAAAADwAAAAAAAAAAAAAAAACYAgAAZHJzL2Rv&#10;d25yZXYueG1sUEsFBgAAAAAEAAQA9QAAAIgDAAAAAA==&#10;" path="m,l1384783,r,82494l,82494,,e" fillcolor="#e4322b" stroked="f" strokeweight="0">
                <v:stroke miterlimit="83231f" joinstyle="miter"/>
                <v:path arrowok="t" o:connecttype="custom" o:connectlocs="0,0;13848,0;13848,824;0,824;0,0" o:connectangles="0,0,0,0,0" textboxrect="0,0,1384783,82494"/>
              </v:shape>
              <v:shape id="AutoShape 9" o:spid="_x0000_s1028" style="position:absolute;width:35438;height:825;visibility:visible;mso-wrap-style:square;v-text-anchor:top" coordsize="3543872,82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2Qr4A&#10;AADaAAAADwAAAGRycy9kb3ducmV2LnhtbERPy4rCMBTdC/MP4Q64EU07wjBUowwjjm59MG4vze0D&#10;m5uaxNr+vVkIszyc93Ldm0Z05HxtWUE6S0AQ51bXXCo4n7bTLxA+IGtsLJOCgTysV2+jJWbaPvhA&#10;3TGUIoawz1BBFUKbSenzigz6mW2JI1dYZzBE6EqpHT5iuGnkR5J8SoM1x4YKW/qpKL8e70ZB+XdJ&#10;wpyH25wmv5t0dyqsGQqlxu/99wJEoD78i1/uvVYQt8Yr8QbI1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ZC9kK+AAAA2gAAAA8AAAAAAAAAAAAAAAAAmAIAAGRycy9kb3ducmV2&#10;LnhtbFBLBQYAAAAABAAEAPUAAACDAwAAAAA=&#10;" path="m,l3543872,r,82500l,82500,,e" fillcolor="#e4322b" stroked="f" strokeweight="0">
                <v:stroke miterlimit="83231f" joinstyle="miter"/>
                <v:path arrowok="t" o:connecttype="custom" o:connectlocs="0,0;35438,0;35438,825;0,825;0,0" o:connectangles="0,0,0,0,0" textboxrect="0,0,3543872,82500"/>
              </v:shape>
              <v:shape id="Shape 10931" o:spid="_x0000_s1029" style="position:absolute;left:49286;width:13697;height:824;visibility:visible;mso-wrap-style:square;v-text-anchor:top" coordsize="1369733,8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QG4MEA&#10;AADaAAAADwAAAGRycy9kb3ducmV2LnhtbESPzYrCQBCE74LvMLSwN50o+LNZRxFB8LLCGh+gzXR+&#10;MNMTMq3Gt99ZEPZYVNVX1Hrbu0Y9qAu1ZwPTSQKKOPe25tLAJTuMV6CCIFtsPJOBFwXYboaDNabW&#10;P/mHHmcpVYRwSNFAJdKmWoe8Iodh4lvi6BW+cyhRdqW2HT4j3DV6liQL7bDmuFBhS/uK8tv57gws&#10;s2Mme++KC89Py1ex+z7pqxjzMep3X6CEevkPv9tHa+AT/q7EG6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0BuDBAAAA2gAAAA8AAAAAAAAAAAAAAAAAmAIAAGRycy9kb3du&#10;cmV2LnhtbFBLBQYAAAAABAAEAPUAAACGAwAAAAA=&#10;" path="m,l1369733,r,82494l,82494,,e" fillcolor="#e4322b" stroked="f" strokeweight="0">
                <v:stroke miterlimit="83231f" joinstyle="miter"/>
                <v:path arrowok="t" o:connecttype="custom" o:connectlocs="0,0;13697,0;13697,824;0,824;0,0" o:connectangles="0,0,0,0,0" textboxrect="0,0,1369733,82494"/>
              </v:shape>
              <v:shape id="Shape 10932" o:spid="_x0000_s1030" style="position:absolute;left:62983;width:12617;height:824;visibility:visible;mso-wrap-style:square;v-text-anchor:top" coordsize="1261669,8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86VMIA&#10;AADbAAAADwAAAGRycy9kb3ducmV2LnhtbESPT4vCQAzF7wt+hyEL3tbprijadRRZFMSbfw56C51s&#10;W+xkSme07bc3B8Fbwnt575fFqnOVelATSs8GvkcJKOLM25JzA+fT9msGKkRki5VnMtBTgNVy8LHA&#10;1PqWD/Q4xlxJCIcUDRQx1qnWISvIYRj5mli0f984jLI2ubYNthLuKv2TJFPtsGRpKLCmv4Ky2/Hu&#10;DNg59va2b/vL5jKZ6THh/HrdGzP87Na/oCJ18W1+Xe+s4Au9/CID6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jzpUwgAAANsAAAAPAAAAAAAAAAAAAAAAAJgCAABkcnMvZG93&#10;bnJldi54bWxQSwUGAAAAAAQABAD1AAAAhwMAAAAA&#10;" path="m,l1261669,r,82494l,82494,,e" fillcolor="#e4322b" stroked="f" strokeweight="0">
                <v:stroke miterlimit="83231f" joinstyle="miter"/>
                <v:path arrowok="t" o:connecttype="custom" o:connectlocs="0,0;12617,0;12617,824;0,824;0,0" o:connectangles="0,0,0,0,0" textboxrect="0,0,1261669,82494"/>
              </v:shape>
              <w10:wrap type="topAndBottom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10223500</wp:posOffset>
              </wp:positionV>
              <wp:extent cx="7559675" cy="81915"/>
              <wp:effectExtent l="0" t="3175" r="3175" b="635"/>
              <wp:wrapTopAndBottom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9675" cy="81915"/>
                        <a:chOff x="0" y="0"/>
                        <a:chExt cx="75600" cy="825"/>
                      </a:xfrm>
                    </wpg:grpSpPr>
                    <wps:wsp>
                      <wps:cNvPr id="3" name="Shape 10929"/>
                      <wps:cNvSpPr>
                        <a:spLocks/>
                      </wps:cNvSpPr>
                      <wps:spPr bwMode="auto">
                        <a:xfrm>
                          <a:off x="35438" y="0"/>
                          <a:ext cx="13848" cy="824"/>
                        </a:xfrm>
                        <a:custGeom>
                          <a:avLst/>
                          <a:gdLst>
                            <a:gd name="T0" fmla="*/ 0 w 1384783"/>
                            <a:gd name="T1" fmla="*/ 0 h 82494"/>
                            <a:gd name="T2" fmla="*/ 1384783 w 1384783"/>
                            <a:gd name="T3" fmla="*/ 0 h 82494"/>
                            <a:gd name="T4" fmla="*/ 1384783 w 1384783"/>
                            <a:gd name="T5" fmla="*/ 82494 h 82494"/>
                            <a:gd name="T6" fmla="*/ 0 w 1384783"/>
                            <a:gd name="T7" fmla="*/ 82494 h 82494"/>
                            <a:gd name="T8" fmla="*/ 0 w 1384783"/>
                            <a:gd name="T9" fmla="*/ 0 h 82494"/>
                            <a:gd name="T10" fmla="*/ 0 w 1384783"/>
                            <a:gd name="T11" fmla="*/ 0 h 82494"/>
                            <a:gd name="T12" fmla="*/ 1384783 w 1384783"/>
                            <a:gd name="T13" fmla="*/ 82494 h 82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384783" h="82494">
                              <a:moveTo>
                                <a:pt x="0" y="0"/>
                              </a:moveTo>
                              <a:lnTo>
                                <a:pt x="1384783" y="0"/>
                              </a:lnTo>
                              <a:lnTo>
                                <a:pt x="1384783" y="82494"/>
                              </a:lnTo>
                              <a:lnTo>
                                <a:pt x="0" y="82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4"/>
                      <wps:cNvSpPr>
                        <a:spLocks/>
                      </wps:cNvSpPr>
                      <wps:spPr bwMode="auto">
                        <a:xfrm>
                          <a:off x="0" y="0"/>
                          <a:ext cx="35438" cy="825"/>
                        </a:xfrm>
                        <a:custGeom>
                          <a:avLst/>
                          <a:gdLst>
                            <a:gd name="T0" fmla="*/ 0 w 3543872"/>
                            <a:gd name="T1" fmla="*/ 0 h 82500"/>
                            <a:gd name="T2" fmla="*/ 3543872 w 3543872"/>
                            <a:gd name="T3" fmla="*/ 0 h 82500"/>
                            <a:gd name="T4" fmla="*/ 3543872 w 3543872"/>
                            <a:gd name="T5" fmla="*/ 82500 h 82500"/>
                            <a:gd name="T6" fmla="*/ 0 w 3543872"/>
                            <a:gd name="T7" fmla="*/ 82500 h 82500"/>
                            <a:gd name="T8" fmla="*/ 0 w 3543872"/>
                            <a:gd name="T9" fmla="*/ 0 h 82500"/>
                            <a:gd name="T10" fmla="*/ 0 w 3543872"/>
                            <a:gd name="T11" fmla="*/ 0 h 82500"/>
                            <a:gd name="T12" fmla="*/ 3543872 w 3543872"/>
                            <a:gd name="T13" fmla="*/ 82500 h 82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543872" h="82500">
                              <a:moveTo>
                                <a:pt x="0" y="0"/>
                              </a:moveTo>
                              <a:lnTo>
                                <a:pt x="3543872" y="0"/>
                              </a:lnTo>
                              <a:lnTo>
                                <a:pt x="3543872" y="82500"/>
                              </a:lnTo>
                              <a:lnTo>
                                <a:pt x="0" y="82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Shape 10931"/>
                      <wps:cNvSpPr>
                        <a:spLocks/>
                      </wps:cNvSpPr>
                      <wps:spPr bwMode="auto">
                        <a:xfrm>
                          <a:off x="49286" y="0"/>
                          <a:ext cx="13697" cy="824"/>
                        </a:xfrm>
                        <a:custGeom>
                          <a:avLst/>
                          <a:gdLst>
                            <a:gd name="T0" fmla="*/ 0 w 1369733"/>
                            <a:gd name="T1" fmla="*/ 0 h 82494"/>
                            <a:gd name="T2" fmla="*/ 1369733 w 1369733"/>
                            <a:gd name="T3" fmla="*/ 0 h 82494"/>
                            <a:gd name="T4" fmla="*/ 1369733 w 1369733"/>
                            <a:gd name="T5" fmla="*/ 82494 h 82494"/>
                            <a:gd name="T6" fmla="*/ 0 w 1369733"/>
                            <a:gd name="T7" fmla="*/ 82494 h 82494"/>
                            <a:gd name="T8" fmla="*/ 0 w 1369733"/>
                            <a:gd name="T9" fmla="*/ 0 h 82494"/>
                            <a:gd name="T10" fmla="*/ 0 w 1369733"/>
                            <a:gd name="T11" fmla="*/ 0 h 82494"/>
                            <a:gd name="T12" fmla="*/ 1369733 w 1369733"/>
                            <a:gd name="T13" fmla="*/ 82494 h 82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369733" h="82494">
                              <a:moveTo>
                                <a:pt x="0" y="0"/>
                              </a:moveTo>
                              <a:lnTo>
                                <a:pt x="1369733" y="0"/>
                              </a:lnTo>
                              <a:lnTo>
                                <a:pt x="1369733" y="82494"/>
                              </a:lnTo>
                              <a:lnTo>
                                <a:pt x="0" y="82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Shape 10932"/>
                      <wps:cNvSpPr>
                        <a:spLocks/>
                      </wps:cNvSpPr>
                      <wps:spPr bwMode="auto">
                        <a:xfrm>
                          <a:off x="62983" y="0"/>
                          <a:ext cx="12617" cy="824"/>
                        </a:xfrm>
                        <a:custGeom>
                          <a:avLst/>
                          <a:gdLst>
                            <a:gd name="T0" fmla="*/ 0 w 1261669"/>
                            <a:gd name="T1" fmla="*/ 0 h 82494"/>
                            <a:gd name="T2" fmla="*/ 1261669 w 1261669"/>
                            <a:gd name="T3" fmla="*/ 0 h 82494"/>
                            <a:gd name="T4" fmla="*/ 1261669 w 1261669"/>
                            <a:gd name="T5" fmla="*/ 82494 h 82494"/>
                            <a:gd name="T6" fmla="*/ 0 w 1261669"/>
                            <a:gd name="T7" fmla="*/ 82494 h 82494"/>
                            <a:gd name="T8" fmla="*/ 0 w 1261669"/>
                            <a:gd name="T9" fmla="*/ 0 h 82494"/>
                            <a:gd name="T10" fmla="*/ 0 w 1261669"/>
                            <a:gd name="T11" fmla="*/ 0 h 82494"/>
                            <a:gd name="T12" fmla="*/ 1261669 w 1261669"/>
                            <a:gd name="T13" fmla="*/ 82494 h 82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261669" h="82494">
                              <a:moveTo>
                                <a:pt x="0" y="0"/>
                              </a:moveTo>
                              <a:lnTo>
                                <a:pt x="1261669" y="0"/>
                              </a:lnTo>
                              <a:lnTo>
                                <a:pt x="1261669" y="82494"/>
                              </a:lnTo>
                              <a:lnTo>
                                <a:pt x="0" y="82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04E5B3A4" id="Group 1" o:spid="_x0000_s1026" style="position:absolute;margin-left:0;margin-top:805pt;width:595.25pt;height:6.45pt;z-index:251663360;mso-position-horizontal-relative:page;mso-position-vertical-relative:page" coordsize="75600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">
              <v:shape id="Shape 10929" o:spid="_x0000_s1027" style="position:absolute;left:35438;width:13848;height:824;visibility:visible;mso-wrap-style:square;v-text-anchor:top" coordsize="1384783,8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5CEsMA&#10;AADaAAAADwAAAGRycy9kb3ducmV2LnhtbESPQWvCQBSE7wX/w/IEb3Wjgq3RVUQRFArSKMTjI/vc&#10;BLNvQ3bV+O+7hUKPw8x8wyxWna3Fg1pfOVYwGiYgiAunKzYKzqfd+ycIH5A11o5JwYs8rJa9twWm&#10;2j35mx5ZMCJC2KeooAyhSaX0RUkW/dA1xNG7utZiiLI1Urf4jHBby3GSTKXFiuNCiQ1tSipu2d0q&#10;2M2+9uZstscJbfI8v9Ah+zgelBr0u/UcRKAu/If/2nutYAy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5CEsMAAADaAAAADwAAAAAAAAAAAAAAAACYAgAAZHJzL2Rv&#10;d25yZXYueG1sUEsFBgAAAAAEAAQA9QAAAIgDAAAAAA==&#10;" path="m,l1384783,r,82494l,82494,,e" fillcolor="#e4322b" stroked="f" strokeweight="0">
                <v:stroke miterlimit="83231f" joinstyle="miter"/>
                <v:path arrowok="t" o:connecttype="custom" o:connectlocs="0,0;13848,0;13848,824;0,824;0,0" o:connectangles="0,0,0,0,0" textboxrect="0,0,1384783,82494"/>
              </v:shape>
              <v:shape id="AutoShape 4" o:spid="_x0000_s1028" style="position:absolute;width:35438;height:825;visibility:visible;mso-wrap-style:square;v-text-anchor:top" coordsize="3543872,82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ZkM8AA&#10;AADaAAAADwAAAGRycy9kb3ducmV2LnhtbESPT4vCMBTE74LfITzBi2iqhWWpRhFF3au66PXRvP7B&#10;5qU2UdtvbxaEPQ4z8xtmsWpNJZ7UuNKygukkAkGcWl1yruD3vBt/g3AeWWNlmRR05GC17PcWmGj7&#10;4iM9Tz4XAcIuQQWF93UipUsLMugmtiYOXmYbgz7IJpe6wVeAm0rOouhLGiw5LBRY06ag9HZ6GAX5&#10;5Rr5mLt7TKP9dno4Z9Z0mVLDQbueg/DU+v/wp/2jFcTwdyXc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ZkM8AAAADaAAAADwAAAAAAAAAAAAAAAACYAgAAZHJzL2Rvd25y&#10;ZXYueG1sUEsFBgAAAAAEAAQA9QAAAIUDAAAAAA==&#10;" path="m,l3543872,r,82500l,82500,,e" fillcolor="#e4322b" stroked="f" strokeweight="0">
                <v:stroke miterlimit="83231f" joinstyle="miter"/>
                <v:path arrowok="t" o:connecttype="custom" o:connectlocs="0,0;35438,0;35438,825;0,825;0,0" o:connectangles="0,0,0,0,0" textboxrect="0,0,3543872,82500"/>
              </v:shape>
              <v:shape id="Shape 10931" o:spid="_x0000_s1029" style="position:absolute;left:49286;width:13697;height:824;visibility:visible;mso-wrap-style:square;v-text-anchor:top" coordsize="1369733,8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WpfsEA&#10;AADaAAAADwAAAGRycy9kb3ducmV2LnhtbESPzYrCQBCE74LvMPTC3nSysq4SHUUEwYvCGh+gzXR+&#10;MNMTMq3Gt3eEhT0WVfUVtVz3rlF36kLt2cDXOAFFnHtbc2ngnO1Gc1BBkC02nsnAkwKsV8PBElPr&#10;H/xL95OUKkI4pGigEmlTrUNekcMw9i1x9ArfOZQou1LbDh8R7ho9SZIf7bDmuFBhS9uK8uvp5gzM&#10;sn0mW++KM0+Ps2exORz1RYz5/Og3C1BCvfyH/9p7a+Ab3lfiDd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1qX7BAAAA2gAAAA8AAAAAAAAAAAAAAAAAmAIAAGRycy9kb3du&#10;cmV2LnhtbFBLBQYAAAAABAAEAPUAAACGAwAAAAA=&#10;" path="m,l1369733,r,82494l,82494,,e" fillcolor="#e4322b" stroked="f" strokeweight="0">
                <v:stroke miterlimit="83231f" joinstyle="miter"/>
                <v:path arrowok="t" o:connecttype="custom" o:connectlocs="0,0;13697,0;13697,824;0,824;0,0" o:connectangles="0,0,0,0,0" textboxrect="0,0,1369733,82494"/>
              </v:shape>
              <v:shape id="Shape 10932" o:spid="_x0000_s1030" style="position:absolute;left:62983;width:12617;height:824;visibility:visible;mso-wrap-style:square;v-text-anchor:top" coordsize="1261669,8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my1MIA&#10;AADaAAAADwAAAGRycy9kb3ducmV2LnhtbESPT4vCMBTE78J+h/AEbzZ1RdFuoyyLgnjzz0Fvj+Zt&#10;W9q8lCba9ttvFgSPw8z8hkm3vanFk1pXWlYwi2IQxJnVJecKrpf9dAXCeWSNtWVSMJCD7eZjlGKi&#10;bccnep59LgKEXYIKCu+bREqXFWTQRbYhDt6vbQ36INtc6ha7ADe1/IzjpTRYclgosKGfgrLq/DAK&#10;9BoHXR274ba7LVZyTri+349KTcb99xcIT71/h1/tg1awgP8r4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+bLUwgAAANoAAAAPAAAAAAAAAAAAAAAAAJgCAABkcnMvZG93&#10;bnJldi54bWxQSwUGAAAAAAQABAD1AAAAhwMAAAAA&#10;" path="m,l1261669,r,82494l,82494,,e" fillcolor="#e4322b" stroked="f" strokeweight="0">
                <v:stroke miterlimit="83231f" joinstyle="miter"/>
                <v:path arrowok="t" o:connecttype="custom" o:connectlocs="0,0;12617,0;12617,824;0,824;0,0" o:connectangles="0,0,0,0,0" textboxrect="0,0,1261669,82494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2F" w:rsidRDefault="00CB372F" w:rsidP="000C4983">
      <w:r>
        <w:separator/>
      </w:r>
    </w:p>
  </w:footnote>
  <w:footnote w:type="continuationSeparator" w:id="0">
    <w:p w:rsidR="00CB372F" w:rsidRDefault="00CB372F" w:rsidP="000C4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988" w:rsidRDefault="00DD498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-393065</wp:posOffset>
              </wp:positionH>
              <wp:positionV relativeFrom="paragraph">
                <wp:posOffset>-264160</wp:posOffset>
              </wp:positionV>
              <wp:extent cx="6817360" cy="1392555"/>
              <wp:effectExtent l="6985" t="2540" r="5080" b="5080"/>
              <wp:wrapSquare wrapText="bothSides"/>
              <wp:docPr id="17" name="Group 103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7360" cy="1392555"/>
                        <a:chOff x="0" y="0"/>
                        <a:chExt cx="68178" cy="13927"/>
                      </a:xfrm>
                    </wpg:grpSpPr>
                    <wps:wsp>
                      <wps:cNvPr id="18" name="Shape 10937"/>
                      <wps:cNvSpPr>
                        <a:spLocks/>
                      </wps:cNvSpPr>
                      <wps:spPr bwMode="auto">
                        <a:xfrm>
                          <a:off x="0" y="9747"/>
                          <a:ext cx="13860" cy="2455"/>
                        </a:xfrm>
                        <a:custGeom>
                          <a:avLst/>
                          <a:gdLst>
                            <a:gd name="T0" fmla="*/ 0 w 1386091"/>
                            <a:gd name="T1" fmla="*/ 0 h 245529"/>
                            <a:gd name="T2" fmla="*/ 1386091 w 1386091"/>
                            <a:gd name="T3" fmla="*/ 0 h 245529"/>
                            <a:gd name="T4" fmla="*/ 1386091 w 1386091"/>
                            <a:gd name="T5" fmla="*/ 245529 h 245529"/>
                            <a:gd name="T6" fmla="*/ 0 w 1386091"/>
                            <a:gd name="T7" fmla="*/ 245529 h 245529"/>
                            <a:gd name="T8" fmla="*/ 0 w 1386091"/>
                            <a:gd name="T9" fmla="*/ 0 h 245529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386091"/>
                            <a:gd name="T16" fmla="*/ 0 h 245529"/>
                            <a:gd name="T17" fmla="*/ 1386091 w 1386091"/>
                            <a:gd name="T18" fmla="*/ 245529 h 245529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386091" h="245529">
                              <a:moveTo>
                                <a:pt x="0" y="0"/>
                              </a:moveTo>
                              <a:lnTo>
                                <a:pt x="1386091" y="0"/>
                              </a:lnTo>
                              <a:lnTo>
                                <a:pt x="1386091" y="245529"/>
                              </a:lnTo>
                              <a:lnTo>
                                <a:pt x="0" y="2455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817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Shape 10938"/>
                      <wps:cNvSpPr>
                        <a:spLocks/>
                      </wps:cNvSpPr>
                      <wps:spPr bwMode="auto">
                        <a:xfrm>
                          <a:off x="871" y="9747"/>
                          <a:ext cx="13464" cy="2455"/>
                        </a:xfrm>
                        <a:custGeom>
                          <a:avLst/>
                          <a:gdLst>
                            <a:gd name="T0" fmla="*/ 0 w 1346454"/>
                            <a:gd name="T1" fmla="*/ 0 h 245529"/>
                            <a:gd name="T2" fmla="*/ 1346454 w 1346454"/>
                            <a:gd name="T3" fmla="*/ 0 h 245529"/>
                            <a:gd name="T4" fmla="*/ 1346454 w 1346454"/>
                            <a:gd name="T5" fmla="*/ 245529 h 245529"/>
                            <a:gd name="T6" fmla="*/ 0 w 1346454"/>
                            <a:gd name="T7" fmla="*/ 245529 h 245529"/>
                            <a:gd name="T8" fmla="*/ 0 w 1346454"/>
                            <a:gd name="T9" fmla="*/ 0 h 245529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346454"/>
                            <a:gd name="T16" fmla="*/ 0 h 245529"/>
                            <a:gd name="T17" fmla="*/ 1346454 w 1346454"/>
                            <a:gd name="T18" fmla="*/ 245529 h 245529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346454" h="245529">
                              <a:moveTo>
                                <a:pt x="0" y="0"/>
                              </a:moveTo>
                              <a:lnTo>
                                <a:pt x="1346454" y="0"/>
                              </a:lnTo>
                              <a:lnTo>
                                <a:pt x="1346454" y="245529"/>
                              </a:lnTo>
                              <a:lnTo>
                                <a:pt x="0" y="2455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Shape 8"/>
                      <wps:cNvSpPr>
                        <a:spLocks/>
                      </wps:cNvSpPr>
                      <wps:spPr bwMode="auto">
                        <a:xfrm>
                          <a:off x="1636" y="10220"/>
                          <a:ext cx="874" cy="1419"/>
                        </a:xfrm>
                        <a:custGeom>
                          <a:avLst/>
                          <a:gdLst>
                            <a:gd name="T0" fmla="*/ 43726 w 87427"/>
                            <a:gd name="T1" fmla="*/ 0 h 141859"/>
                            <a:gd name="T2" fmla="*/ 87427 w 87427"/>
                            <a:gd name="T3" fmla="*/ 4775 h 141859"/>
                            <a:gd name="T4" fmla="*/ 87427 w 87427"/>
                            <a:gd name="T5" fmla="*/ 15989 h 141859"/>
                            <a:gd name="T6" fmla="*/ 43726 w 87427"/>
                            <a:gd name="T7" fmla="*/ 14072 h 141859"/>
                            <a:gd name="T8" fmla="*/ 13233 w 87427"/>
                            <a:gd name="T9" fmla="*/ 71095 h 141859"/>
                            <a:gd name="T10" fmla="*/ 43726 w 87427"/>
                            <a:gd name="T11" fmla="*/ 127775 h 141859"/>
                            <a:gd name="T12" fmla="*/ 87427 w 87427"/>
                            <a:gd name="T13" fmla="*/ 126429 h 141859"/>
                            <a:gd name="T14" fmla="*/ 87427 w 87427"/>
                            <a:gd name="T15" fmla="*/ 137655 h 141859"/>
                            <a:gd name="T16" fmla="*/ 43726 w 87427"/>
                            <a:gd name="T17" fmla="*/ 141859 h 141859"/>
                            <a:gd name="T18" fmla="*/ 0 w 87427"/>
                            <a:gd name="T19" fmla="*/ 70726 h 141859"/>
                            <a:gd name="T20" fmla="*/ 43726 w 87427"/>
                            <a:gd name="T21" fmla="*/ 0 h 141859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w 87427"/>
                            <a:gd name="T34" fmla="*/ 0 h 141859"/>
                            <a:gd name="T35" fmla="*/ 87427 w 87427"/>
                            <a:gd name="T36" fmla="*/ 141859 h 141859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T33" t="T34" r="T35" b="T36"/>
                          <a:pathLst>
                            <a:path w="87427" h="141859">
                              <a:moveTo>
                                <a:pt x="43726" y="0"/>
                              </a:moveTo>
                              <a:cubicBezTo>
                                <a:pt x="53035" y="0"/>
                                <a:pt x="74917" y="2273"/>
                                <a:pt x="87427" y="4775"/>
                              </a:cubicBezTo>
                              <a:lnTo>
                                <a:pt x="87427" y="15989"/>
                              </a:lnTo>
                              <a:cubicBezTo>
                                <a:pt x="87236" y="15989"/>
                                <a:pt x="60198" y="14072"/>
                                <a:pt x="43726" y="14072"/>
                              </a:cubicBezTo>
                              <a:cubicBezTo>
                                <a:pt x="21298" y="14072"/>
                                <a:pt x="13233" y="24917"/>
                                <a:pt x="13233" y="71095"/>
                              </a:cubicBezTo>
                              <a:cubicBezTo>
                                <a:pt x="13233" y="102273"/>
                                <a:pt x="19876" y="127775"/>
                                <a:pt x="43726" y="127775"/>
                              </a:cubicBezTo>
                              <a:cubicBezTo>
                                <a:pt x="62522" y="127775"/>
                                <a:pt x="87427" y="126429"/>
                                <a:pt x="87427" y="126429"/>
                              </a:cubicBezTo>
                              <a:lnTo>
                                <a:pt x="87427" y="137655"/>
                              </a:lnTo>
                              <a:cubicBezTo>
                                <a:pt x="74917" y="140119"/>
                                <a:pt x="53035" y="141859"/>
                                <a:pt x="43726" y="141859"/>
                              </a:cubicBezTo>
                              <a:cubicBezTo>
                                <a:pt x="10528" y="141859"/>
                                <a:pt x="0" y="111633"/>
                                <a:pt x="0" y="70726"/>
                              </a:cubicBezTo>
                              <a:cubicBezTo>
                                <a:pt x="0" y="26276"/>
                                <a:pt x="8026" y="0"/>
                                <a:pt x="437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Shape 9"/>
                      <wps:cNvSpPr>
                        <a:spLocks/>
                      </wps:cNvSpPr>
                      <wps:spPr bwMode="auto">
                        <a:xfrm>
                          <a:off x="2574" y="10608"/>
                          <a:ext cx="419" cy="1028"/>
                        </a:xfrm>
                        <a:custGeom>
                          <a:avLst/>
                          <a:gdLst>
                            <a:gd name="T0" fmla="*/ 41910 w 41910"/>
                            <a:gd name="T1" fmla="*/ 0 h 102813"/>
                            <a:gd name="T2" fmla="*/ 41910 w 41910"/>
                            <a:gd name="T3" fmla="*/ 14070 h 102813"/>
                            <a:gd name="T4" fmla="*/ 28967 w 41910"/>
                            <a:gd name="T5" fmla="*/ 15021 h 102813"/>
                            <a:gd name="T6" fmla="*/ 13221 w 41910"/>
                            <a:gd name="T7" fmla="*/ 52867 h 102813"/>
                            <a:gd name="T8" fmla="*/ 29658 w 41910"/>
                            <a:gd name="T9" fmla="*/ 87893 h 102813"/>
                            <a:gd name="T10" fmla="*/ 41910 w 41910"/>
                            <a:gd name="T11" fmla="*/ 88768 h 102813"/>
                            <a:gd name="T12" fmla="*/ 41910 w 41910"/>
                            <a:gd name="T13" fmla="*/ 102813 h 102813"/>
                            <a:gd name="T14" fmla="*/ 21838 w 41910"/>
                            <a:gd name="T15" fmla="*/ 100087 h 102813"/>
                            <a:gd name="T16" fmla="*/ 0 w 41910"/>
                            <a:gd name="T17" fmla="*/ 52867 h 102813"/>
                            <a:gd name="T18" fmla="*/ 22224 w 41910"/>
                            <a:gd name="T19" fmla="*/ 2457 h 102813"/>
                            <a:gd name="T20" fmla="*/ 41910 w 41910"/>
                            <a:gd name="T21" fmla="*/ 0 h 102813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w 41910"/>
                            <a:gd name="T34" fmla="*/ 0 h 102813"/>
                            <a:gd name="T35" fmla="*/ 41910 w 41910"/>
                            <a:gd name="T36" fmla="*/ 102813 h 102813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T33" t="T34" r="T35" b="T36"/>
                          <a:pathLst>
                            <a:path w="41910" h="102813">
                              <a:moveTo>
                                <a:pt x="41910" y="0"/>
                              </a:moveTo>
                              <a:lnTo>
                                <a:pt x="41910" y="14070"/>
                              </a:lnTo>
                              <a:lnTo>
                                <a:pt x="28967" y="15021"/>
                              </a:lnTo>
                              <a:cubicBezTo>
                                <a:pt x="18064" y="17417"/>
                                <a:pt x="13221" y="25616"/>
                                <a:pt x="13221" y="52867"/>
                              </a:cubicBezTo>
                              <a:cubicBezTo>
                                <a:pt x="13221" y="78108"/>
                                <a:pt x="18986" y="85683"/>
                                <a:pt x="29658" y="87893"/>
                              </a:cubicBezTo>
                              <a:lnTo>
                                <a:pt x="41910" y="88768"/>
                              </a:lnTo>
                              <a:lnTo>
                                <a:pt x="41910" y="102813"/>
                              </a:lnTo>
                              <a:lnTo>
                                <a:pt x="21838" y="100087"/>
                              </a:lnTo>
                              <a:cubicBezTo>
                                <a:pt x="5529" y="94498"/>
                                <a:pt x="0" y="79937"/>
                                <a:pt x="0" y="52867"/>
                              </a:cubicBezTo>
                              <a:cubicBezTo>
                                <a:pt x="0" y="21930"/>
                                <a:pt x="6044" y="7659"/>
                                <a:pt x="22224" y="2457"/>
                              </a:cubicBezTo>
                              <a:lnTo>
                                <a:pt x="41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Shape 10"/>
                      <wps:cNvSpPr>
                        <a:spLocks/>
                      </wps:cNvSpPr>
                      <wps:spPr bwMode="auto">
                        <a:xfrm>
                          <a:off x="2993" y="10608"/>
                          <a:ext cx="419" cy="1028"/>
                        </a:xfrm>
                        <a:custGeom>
                          <a:avLst/>
                          <a:gdLst>
                            <a:gd name="T0" fmla="*/ 25 w 41935"/>
                            <a:gd name="T1" fmla="*/ 0 h 102819"/>
                            <a:gd name="T2" fmla="*/ 41935 w 41935"/>
                            <a:gd name="T3" fmla="*/ 52870 h 102819"/>
                            <a:gd name="T4" fmla="*/ 25 w 41935"/>
                            <a:gd name="T5" fmla="*/ 102819 h 102819"/>
                            <a:gd name="T6" fmla="*/ 0 w 41935"/>
                            <a:gd name="T7" fmla="*/ 102816 h 102819"/>
                            <a:gd name="T8" fmla="*/ 0 w 41935"/>
                            <a:gd name="T9" fmla="*/ 88771 h 102819"/>
                            <a:gd name="T10" fmla="*/ 25 w 41935"/>
                            <a:gd name="T11" fmla="*/ 88773 h 102819"/>
                            <a:gd name="T12" fmla="*/ 28689 w 41935"/>
                            <a:gd name="T13" fmla="*/ 52870 h 102819"/>
                            <a:gd name="T14" fmla="*/ 25 w 41935"/>
                            <a:gd name="T15" fmla="*/ 14072 h 102819"/>
                            <a:gd name="T16" fmla="*/ 0 w 41935"/>
                            <a:gd name="T17" fmla="*/ 14073 h 102819"/>
                            <a:gd name="T18" fmla="*/ 0 w 41935"/>
                            <a:gd name="T19" fmla="*/ 3 h 102819"/>
                            <a:gd name="T20" fmla="*/ 25 w 41935"/>
                            <a:gd name="T21" fmla="*/ 0 h 102819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w 41935"/>
                            <a:gd name="T34" fmla="*/ 0 h 102819"/>
                            <a:gd name="T35" fmla="*/ 41935 w 41935"/>
                            <a:gd name="T36" fmla="*/ 102819 h 102819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T33" t="T34" r="T35" b="T36"/>
                          <a:pathLst>
                            <a:path w="41935" h="102819">
                              <a:moveTo>
                                <a:pt x="25" y="0"/>
                              </a:moveTo>
                              <a:cubicBezTo>
                                <a:pt x="32118" y="0"/>
                                <a:pt x="41935" y="12725"/>
                                <a:pt x="41935" y="52870"/>
                              </a:cubicBezTo>
                              <a:cubicBezTo>
                                <a:pt x="41935" y="90310"/>
                                <a:pt x="32118" y="102819"/>
                                <a:pt x="25" y="102819"/>
                              </a:cubicBezTo>
                              <a:lnTo>
                                <a:pt x="0" y="102816"/>
                              </a:lnTo>
                              <a:lnTo>
                                <a:pt x="0" y="88771"/>
                              </a:lnTo>
                              <a:lnTo>
                                <a:pt x="25" y="88773"/>
                              </a:lnTo>
                              <a:cubicBezTo>
                                <a:pt x="19342" y="88773"/>
                                <a:pt x="28689" y="86119"/>
                                <a:pt x="28689" y="52870"/>
                              </a:cubicBezTo>
                              <a:cubicBezTo>
                                <a:pt x="28689" y="16713"/>
                                <a:pt x="20993" y="14072"/>
                                <a:pt x="25" y="14072"/>
                              </a:cubicBezTo>
                              <a:lnTo>
                                <a:pt x="0" y="14073"/>
                              </a:lnTo>
                              <a:lnTo>
                                <a:pt x="0" y="3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Shape 11"/>
                      <wps:cNvSpPr>
                        <a:spLocks/>
                      </wps:cNvSpPr>
                      <wps:spPr bwMode="auto">
                        <a:xfrm>
                          <a:off x="3609" y="10600"/>
                          <a:ext cx="778" cy="1027"/>
                        </a:xfrm>
                        <a:custGeom>
                          <a:avLst/>
                          <a:gdLst>
                            <a:gd name="T0" fmla="*/ 48425 w 77788"/>
                            <a:gd name="T1" fmla="*/ 0 h 102680"/>
                            <a:gd name="T2" fmla="*/ 77788 w 77788"/>
                            <a:gd name="T3" fmla="*/ 32334 h 102680"/>
                            <a:gd name="T4" fmla="*/ 77788 w 77788"/>
                            <a:gd name="T5" fmla="*/ 102680 h 102680"/>
                            <a:gd name="T6" fmla="*/ 64567 w 77788"/>
                            <a:gd name="T7" fmla="*/ 102680 h 102680"/>
                            <a:gd name="T8" fmla="*/ 64567 w 77788"/>
                            <a:gd name="T9" fmla="*/ 32334 h 102680"/>
                            <a:gd name="T10" fmla="*/ 48425 w 77788"/>
                            <a:gd name="T11" fmla="*/ 14034 h 102680"/>
                            <a:gd name="T12" fmla="*/ 13284 w 77788"/>
                            <a:gd name="T13" fmla="*/ 24930 h 102680"/>
                            <a:gd name="T14" fmla="*/ 13284 w 77788"/>
                            <a:gd name="T15" fmla="*/ 102680 h 102680"/>
                            <a:gd name="T16" fmla="*/ 0 w 77788"/>
                            <a:gd name="T17" fmla="*/ 102680 h 102680"/>
                            <a:gd name="T18" fmla="*/ 0 w 77788"/>
                            <a:gd name="T19" fmla="*/ 1689 h 102680"/>
                            <a:gd name="T20" fmla="*/ 9335 w 77788"/>
                            <a:gd name="T21" fmla="*/ 1689 h 102680"/>
                            <a:gd name="T22" fmla="*/ 13284 w 77788"/>
                            <a:gd name="T23" fmla="*/ 13487 h 102680"/>
                            <a:gd name="T24" fmla="*/ 48425 w 77788"/>
                            <a:gd name="T25" fmla="*/ 0 h 102680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w 77788"/>
                            <a:gd name="T40" fmla="*/ 0 h 102680"/>
                            <a:gd name="T41" fmla="*/ 77788 w 77788"/>
                            <a:gd name="T42" fmla="*/ 102680 h 102680"/>
                          </a:gdLst>
                          <a:ahLst/>
                          <a:cxnLst>
                            <a:cxn ang="T26">
                              <a:pos x="T0" y="T1"/>
                            </a:cxn>
                            <a:cxn ang="T27">
                              <a:pos x="T2" y="T3"/>
                            </a:cxn>
                            <a:cxn ang="T28">
                              <a:pos x="T4" y="T5"/>
                            </a:cxn>
                            <a:cxn ang="T29">
                              <a:pos x="T6" y="T7"/>
                            </a:cxn>
                            <a:cxn ang="T30">
                              <a:pos x="T8" y="T9"/>
                            </a:cxn>
                            <a:cxn ang="T31">
                              <a:pos x="T10" y="T11"/>
                            </a:cxn>
                            <a:cxn ang="T32">
                              <a:pos x="T12" y="T13"/>
                            </a:cxn>
                            <a:cxn ang="T33">
                              <a:pos x="T14" y="T15"/>
                            </a:cxn>
                            <a:cxn ang="T34">
                              <a:pos x="T16" y="T17"/>
                            </a:cxn>
                            <a:cxn ang="T35">
                              <a:pos x="T18" y="T19"/>
                            </a:cxn>
                            <a:cxn ang="T36">
                              <a:pos x="T20" y="T21"/>
                            </a:cxn>
                            <a:cxn ang="T37">
                              <a:pos x="T22" y="T23"/>
                            </a:cxn>
                            <a:cxn ang="T38">
                              <a:pos x="T24" y="T25"/>
                            </a:cxn>
                          </a:cxnLst>
                          <a:rect l="T39" t="T40" r="T41" b="T42"/>
                          <a:pathLst>
                            <a:path w="77788" h="102680">
                              <a:moveTo>
                                <a:pt x="48425" y="0"/>
                              </a:moveTo>
                              <a:cubicBezTo>
                                <a:pt x="67424" y="0"/>
                                <a:pt x="77788" y="15608"/>
                                <a:pt x="77788" y="32334"/>
                              </a:cubicBezTo>
                              <a:lnTo>
                                <a:pt x="77788" y="102680"/>
                              </a:lnTo>
                              <a:lnTo>
                                <a:pt x="64567" y="102680"/>
                              </a:lnTo>
                              <a:lnTo>
                                <a:pt x="64567" y="32334"/>
                              </a:lnTo>
                              <a:cubicBezTo>
                                <a:pt x="64567" y="19761"/>
                                <a:pt x="57556" y="14034"/>
                                <a:pt x="48425" y="14034"/>
                              </a:cubicBezTo>
                              <a:cubicBezTo>
                                <a:pt x="34074" y="14034"/>
                                <a:pt x="27089" y="17856"/>
                                <a:pt x="13284" y="24930"/>
                              </a:cubicBezTo>
                              <a:lnTo>
                                <a:pt x="13284" y="102680"/>
                              </a:lnTo>
                              <a:lnTo>
                                <a:pt x="0" y="102680"/>
                              </a:lnTo>
                              <a:lnTo>
                                <a:pt x="0" y="1689"/>
                              </a:lnTo>
                              <a:lnTo>
                                <a:pt x="9335" y="1689"/>
                              </a:lnTo>
                              <a:lnTo>
                                <a:pt x="13284" y="13487"/>
                              </a:lnTo>
                              <a:cubicBezTo>
                                <a:pt x="24219" y="6833"/>
                                <a:pt x="33909" y="0"/>
                                <a:pt x="484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Shape 12"/>
                      <wps:cNvSpPr>
                        <a:spLocks/>
                      </wps:cNvSpPr>
                      <wps:spPr bwMode="auto">
                        <a:xfrm>
                          <a:off x="4531" y="10608"/>
                          <a:ext cx="763" cy="1028"/>
                        </a:xfrm>
                        <a:custGeom>
                          <a:avLst/>
                          <a:gdLst>
                            <a:gd name="T0" fmla="*/ 24740 w 76314"/>
                            <a:gd name="T1" fmla="*/ 0 h 102832"/>
                            <a:gd name="T2" fmla="*/ 71501 w 76314"/>
                            <a:gd name="T3" fmla="*/ 3048 h 102832"/>
                            <a:gd name="T4" fmla="*/ 71501 w 76314"/>
                            <a:gd name="T5" fmla="*/ 13907 h 102832"/>
                            <a:gd name="T6" fmla="*/ 24740 w 76314"/>
                            <a:gd name="T7" fmla="*/ 13907 h 102832"/>
                            <a:gd name="T8" fmla="*/ 13221 w 76314"/>
                            <a:gd name="T9" fmla="*/ 25082 h 102832"/>
                            <a:gd name="T10" fmla="*/ 13221 w 76314"/>
                            <a:gd name="T11" fmla="*/ 33846 h 102832"/>
                            <a:gd name="T12" fmla="*/ 24740 w 76314"/>
                            <a:gd name="T13" fmla="*/ 44679 h 102832"/>
                            <a:gd name="T14" fmla="*/ 53035 w 76314"/>
                            <a:gd name="T15" fmla="*/ 44679 h 102832"/>
                            <a:gd name="T16" fmla="*/ 76314 w 76314"/>
                            <a:gd name="T17" fmla="*/ 69215 h 102832"/>
                            <a:gd name="T18" fmla="*/ 76314 w 76314"/>
                            <a:gd name="T19" fmla="*/ 78486 h 102832"/>
                            <a:gd name="T20" fmla="*/ 53035 w 76314"/>
                            <a:gd name="T21" fmla="*/ 102832 h 102832"/>
                            <a:gd name="T22" fmla="*/ 3937 w 76314"/>
                            <a:gd name="T23" fmla="*/ 99250 h 102832"/>
                            <a:gd name="T24" fmla="*/ 3937 w 76314"/>
                            <a:gd name="T25" fmla="*/ 88786 h 102832"/>
                            <a:gd name="T26" fmla="*/ 53035 w 76314"/>
                            <a:gd name="T27" fmla="*/ 88786 h 102832"/>
                            <a:gd name="T28" fmla="*/ 63056 w 76314"/>
                            <a:gd name="T29" fmla="*/ 78486 h 102832"/>
                            <a:gd name="T30" fmla="*/ 63056 w 76314"/>
                            <a:gd name="T31" fmla="*/ 69215 h 102832"/>
                            <a:gd name="T32" fmla="*/ 53035 w 76314"/>
                            <a:gd name="T33" fmla="*/ 58750 h 102832"/>
                            <a:gd name="T34" fmla="*/ 24740 w 76314"/>
                            <a:gd name="T35" fmla="*/ 58750 h 102832"/>
                            <a:gd name="T36" fmla="*/ 0 w 76314"/>
                            <a:gd name="T37" fmla="*/ 33846 h 102832"/>
                            <a:gd name="T38" fmla="*/ 0 w 76314"/>
                            <a:gd name="T39" fmla="*/ 25082 h 102832"/>
                            <a:gd name="T40" fmla="*/ 24740 w 76314"/>
                            <a:gd name="T41" fmla="*/ 0 h 102832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w 76314"/>
                            <a:gd name="T64" fmla="*/ 0 h 102832"/>
                            <a:gd name="T65" fmla="*/ 76314 w 76314"/>
                            <a:gd name="T66" fmla="*/ 102832 h 102832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T63" t="T64" r="T65" b="T66"/>
                          <a:pathLst>
                            <a:path w="76314" h="102832">
                              <a:moveTo>
                                <a:pt x="24740" y="0"/>
                              </a:moveTo>
                              <a:cubicBezTo>
                                <a:pt x="34087" y="0"/>
                                <a:pt x="62179" y="2083"/>
                                <a:pt x="71501" y="3048"/>
                              </a:cubicBezTo>
                              <a:lnTo>
                                <a:pt x="71501" y="13907"/>
                              </a:lnTo>
                              <a:lnTo>
                                <a:pt x="24740" y="13907"/>
                              </a:lnTo>
                              <a:cubicBezTo>
                                <a:pt x="13221" y="13907"/>
                                <a:pt x="13221" y="18656"/>
                                <a:pt x="13221" y="25082"/>
                              </a:cubicBezTo>
                              <a:lnTo>
                                <a:pt x="13221" y="33846"/>
                              </a:lnTo>
                              <a:cubicBezTo>
                                <a:pt x="13221" y="44285"/>
                                <a:pt x="18085" y="44679"/>
                                <a:pt x="24740" y="44679"/>
                              </a:cubicBezTo>
                              <a:lnTo>
                                <a:pt x="53035" y="44679"/>
                              </a:lnTo>
                              <a:cubicBezTo>
                                <a:pt x="68656" y="44679"/>
                                <a:pt x="76314" y="54940"/>
                                <a:pt x="76314" y="69215"/>
                              </a:cubicBezTo>
                              <a:lnTo>
                                <a:pt x="76314" y="78486"/>
                              </a:lnTo>
                              <a:cubicBezTo>
                                <a:pt x="76314" y="99250"/>
                                <a:pt x="64478" y="102832"/>
                                <a:pt x="53035" y="102832"/>
                              </a:cubicBezTo>
                              <a:cubicBezTo>
                                <a:pt x="44259" y="102832"/>
                                <a:pt x="10757" y="99974"/>
                                <a:pt x="3937" y="99250"/>
                              </a:cubicBezTo>
                              <a:lnTo>
                                <a:pt x="3937" y="88786"/>
                              </a:lnTo>
                              <a:lnTo>
                                <a:pt x="53035" y="88786"/>
                              </a:lnTo>
                              <a:cubicBezTo>
                                <a:pt x="53035" y="88786"/>
                                <a:pt x="63056" y="89941"/>
                                <a:pt x="63056" y="78486"/>
                              </a:cubicBezTo>
                              <a:lnTo>
                                <a:pt x="63056" y="69215"/>
                              </a:lnTo>
                              <a:cubicBezTo>
                                <a:pt x="63056" y="62560"/>
                                <a:pt x="60935" y="58750"/>
                                <a:pt x="53035" y="58750"/>
                              </a:cubicBezTo>
                              <a:lnTo>
                                <a:pt x="24740" y="58750"/>
                              </a:lnTo>
                              <a:cubicBezTo>
                                <a:pt x="7874" y="58750"/>
                                <a:pt x="0" y="53404"/>
                                <a:pt x="0" y="33846"/>
                              </a:cubicBezTo>
                              <a:lnTo>
                                <a:pt x="0" y="25082"/>
                              </a:lnTo>
                              <a:cubicBezTo>
                                <a:pt x="0" y="9512"/>
                                <a:pt x="6248" y="0"/>
                                <a:pt x="247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Shape 13"/>
                      <wps:cNvSpPr>
                        <a:spLocks/>
                      </wps:cNvSpPr>
                      <wps:spPr bwMode="auto">
                        <a:xfrm>
                          <a:off x="5456" y="10617"/>
                          <a:ext cx="778" cy="1027"/>
                        </a:xfrm>
                        <a:custGeom>
                          <a:avLst/>
                          <a:gdLst>
                            <a:gd name="T0" fmla="*/ 0 w 77788"/>
                            <a:gd name="T1" fmla="*/ 0 h 102679"/>
                            <a:gd name="T2" fmla="*/ 13233 w 77788"/>
                            <a:gd name="T3" fmla="*/ 0 h 102679"/>
                            <a:gd name="T4" fmla="*/ 13233 w 77788"/>
                            <a:gd name="T5" fmla="*/ 70358 h 102679"/>
                            <a:gd name="T6" fmla="*/ 29388 w 77788"/>
                            <a:gd name="T7" fmla="*/ 88633 h 102679"/>
                            <a:gd name="T8" fmla="*/ 64491 w 77788"/>
                            <a:gd name="T9" fmla="*/ 77749 h 102679"/>
                            <a:gd name="T10" fmla="*/ 64491 w 77788"/>
                            <a:gd name="T11" fmla="*/ 0 h 102679"/>
                            <a:gd name="T12" fmla="*/ 77788 w 77788"/>
                            <a:gd name="T13" fmla="*/ 0 h 102679"/>
                            <a:gd name="T14" fmla="*/ 77788 w 77788"/>
                            <a:gd name="T15" fmla="*/ 100990 h 102679"/>
                            <a:gd name="T16" fmla="*/ 68440 w 77788"/>
                            <a:gd name="T17" fmla="*/ 100990 h 102679"/>
                            <a:gd name="T18" fmla="*/ 64491 w 77788"/>
                            <a:gd name="T19" fmla="*/ 89179 h 102679"/>
                            <a:gd name="T20" fmla="*/ 29388 w 77788"/>
                            <a:gd name="T21" fmla="*/ 102679 h 102679"/>
                            <a:gd name="T22" fmla="*/ 0 w 77788"/>
                            <a:gd name="T23" fmla="*/ 70358 h 102679"/>
                            <a:gd name="T24" fmla="*/ 0 w 77788"/>
                            <a:gd name="T25" fmla="*/ 0 h 102679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w 77788"/>
                            <a:gd name="T40" fmla="*/ 0 h 102679"/>
                            <a:gd name="T41" fmla="*/ 77788 w 77788"/>
                            <a:gd name="T42" fmla="*/ 102679 h 102679"/>
                          </a:gdLst>
                          <a:ahLst/>
                          <a:cxnLst>
                            <a:cxn ang="T26">
                              <a:pos x="T0" y="T1"/>
                            </a:cxn>
                            <a:cxn ang="T27">
                              <a:pos x="T2" y="T3"/>
                            </a:cxn>
                            <a:cxn ang="T28">
                              <a:pos x="T4" y="T5"/>
                            </a:cxn>
                            <a:cxn ang="T29">
                              <a:pos x="T6" y="T7"/>
                            </a:cxn>
                            <a:cxn ang="T30">
                              <a:pos x="T8" y="T9"/>
                            </a:cxn>
                            <a:cxn ang="T31">
                              <a:pos x="T10" y="T11"/>
                            </a:cxn>
                            <a:cxn ang="T32">
                              <a:pos x="T12" y="T13"/>
                            </a:cxn>
                            <a:cxn ang="T33">
                              <a:pos x="T14" y="T15"/>
                            </a:cxn>
                            <a:cxn ang="T34">
                              <a:pos x="T16" y="T17"/>
                            </a:cxn>
                            <a:cxn ang="T35">
                              <a:pos x="T18" y="T19"/>
                            </a:cxn>
                            <a:cxn ang="T36">
                              <a:pos x="T20" y="T21"/>
                            </a:cxn>
                            <a:cxn ang="T37">
                              <a:pos x="T22" y="T23"/>
                            </a:cxn>
                            <a:cxn ang="T38">
                              <a:pos x="T24" y="T25"/>
                            </a:cxn>
                          </a:cxnLst>
                          <a:rect l="T39" t="T40" r="T41" b="T42"/>
                          <a:pathLst>
                            <a:path w="77788" h="102679">
                              <a:moveTo>
                                <a:pt x="0" y="0"/>
                              </a:moveTo>
                              <a:lnTo>
                                <a:pt x="13233" y="0"/>
                              </a:lnTo>
                              <a:lnTo>
                                <a:pt x="13233" y="70358"/>
                              </a:lnTo>
                              <a:cubicBezTo>
                                <a:pt x="13233" y="82906"/>
                                <a:pt x="20231" y="88633"/>
                                <a:pt x="29388" y="88633"/>
                              </a:cubicBezTo>
                              <a:cubicBezTo>
                                <a:pt x="43713" y="88633"/>
                                <a:pt x="50711" y="84823"/>
                                <a:pt x="64491" y="77749"/>
                              </a:cubicBezTo>
                              <a:lnTo>
                                <a:pt x="64491" y="0"/>
                              </a:lnTo>
                              <a:lnTo>
                                <a:pt x="77788" y="0"/>
                              </a:lnTo>
                              <a:lnTo>
                                <a:pt x="77788" y="100990"/>
                              </a:lnTo>
                              <a:lnTo>
                                <a:pt x="68440" y="100990"/>
                              </a:lnTo>
                              <a:lnTo>
                                <a:pt x="64491" y="89179"/>
                              </a:lnTo>
                              <a:cubicBezTo>
                                <a:pt x="53543" y="95847"/>
                                <a:pt x="43904" y="102679"/>
                                <a:pt x="29388" y="102679"/>
                              </a:cubicBezTo>
                              <a:cubicBezTo>
                                <a:pt x="10351" y="102679"/>
                                <a:pt x="0" y="87122"/>
                                <a:pt x="0" y="7035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Shape 14"/>
                      <wps:cNvSpPr>
                        <a:spLocks/>
                      </wps:cNvSpPr>
                      <wps:spPr bwMode="auto">
                        <a:xfrm>
                          <a:off x="6449" y="10138"/>
                          <a:ext cx="394" cy="1489"/>
                        </a:xfrm>
                        <a:custGeom>
                          <a:avLst/>
                          <a:gdLst>
                            <a:gd name="T0" fmla="*/ 0 w 39408"/>
                            <a:gd name="T1" fmla="*/ 0 h 148895"/>
                            <a:gd name="T2" fmla="*/ 13271 w 39408"/>
                            <a:gd name="T3" fmla="*/ 0 h 148895"/>
                            <a:gd name="T4" fmla="*/ 13271 w 39408"/>
                            <a:gd name="T5" fmla="*/ 112967 h 148895"/>
                            <a:gd name="T6" fmla="*/ 23470 w 39408"/>
                            <a:gd name="T7" fmla="*/ 134798 h 148895"/>
                            <a:gd name="T8" fmla="*/ 39408 w 39408"/>
                            <a:gd name="T9" fmla="*/ 138811 h 148895"/>
                            <a:gd name="T10" fmla="*/ 39408 w 39408"/>
                            <a:gd name="T11" fmla="*/ 148895 h 148895"/>
                            <a:gd name="T12" fmla="*/ 23660 w 39408"/>
                            <a:gd name="T13" fmla="*/ 148895 h 148895"/>
                            <a:gd name="T14" fmla="*/ 0 w 39408"/>
                            <a:gd name="T15" fmla="*/ 112967 h 148895"/>
                            <a:gd name="T16" fmla="*/ 0 w 39408"/>
                            <a:gd name="T17" fmla="*/ 0 h 148895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39408"/>
                            <a:gd name="T28" fmla="*/ 0 h 148895"/>
                            <a:gd name="T29" fmla="*/ 39408 w 39408"/>
                            <a:gd name="T30" fmla="*/ 148895 h 148895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39408" h="148895">
                              <a:moveTo>
                                <a:pt x="0" y="0"/>
                              </a:moveTo>
                              <a:lnTo>
                                <a:pt x="13271" y="0"/>
                              </a:lnTo>
                              <a:lnTo>
                                <a:pt x="13271" y="112967"/>
                              </a:lnTo>
                              <a:cubicBezTo>
                                <a:pt x="13271" y="129464"/>
                                <a:pt x="17399" y="133274"/>
                                <a:pt x="23470" y="134798"/>
                              </a:cubicBezTo>
                              <a:cubicBezTo>
                                <a:pt x="23470" y="134798"/>
                                <a:pt x="38163" y="138811"/>
                                <a:pt x="39408" y="138811"/>
                              </a:cubicBezTo>
                              <a:lnTo>
                                <a:pt x="39408" y="148895"/>
                              </a:lnTo>
                              <a:lnTo>
                                <a:pt x="23660" y="148895"/>
                              </a:lnTo>
                              <a:cubicBezTo>
                                <a:pt x="9868" y="148895"/>
                                <a:pt x="0" y="139751"/>
                                <a:pt x="0" y="11296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Shape 15"/>
                      <wps:cNvSpPr>
                        <a:spLocks/>
                      </wps:cNvSpPr>
                      <wps:spPr bwMode="auto">
                        <a:xfrm>
                          <a:off x="6826" y="10334"/>
                          <a:ext cx="588" cy="1291"/>
                        </a:xfrm>
                        <a:custGeom>
                          <a:avLst/>
                          <a:gdLst>
                            <a:gd name="T0" fmla="*/ 20980 w 58801"/>
                            <a:gd name="T1" fmla="*/ 0 h 129083"/>
                            <a:gd name="T2" fmla="*/ 31001 w 58801"/>
                            <a:gd name="T3" fmla="*/ 0 h 129083"/>
                            <a:gd name="T4" fmla="*/ 31001 w 58801"/>
                            <a:gd name="T5" fmla="*/ 28105 h 129083"/>
                            <a:gd name="T6" fmla="*/ 58801 w 58801"/>
                            <a:gd name="T7" fmla="*/ 28105 h 129083"/>
                            <a:gd name="T8" fmla="*/ 58801 w 58801"/>
                            <a:gd name="T9" fmla="*/ 42202 h 129083"/>
                            <a:gd name="T10" fmla="*/ 31001 w 58801"/>
                            <a:gd name="T11" fmla="*/ 42202 h 129083"/>
                            <a:gd name="T12" fmla="*/ 31001 w 58801"/>
                            <a:gd name="T13" fmla="*/ 93129 h 129083"/>
                            <a:gd name="T14" fmla="*/ 41262 w 58801"/>
                            <a:gd name="T15" fmla="*/ 114999 h 129083"/>
                            <a:gd name="T16" fmla="*/ 57163 w 58801"/>
                            <a:gd name="T17" fmla="*/ 119012 h 129083"/>
                            <a:gd name="T18" fmla="*/ 57163 w 58801"/>
                            <a:gd name="T19" fmla="*/ 129083 h 129083"/>
                            <a:gd name="T20" fmla="*/ 41377 w 58801"/>
                            <a:gd name="T21" fmla="*/ 129083 h 129083"/>
                            <a:gd name="T22" fmla="*/ 17729 w 58801"/>
                            <a:gd name="T23" fmla="*/ 93129 h 129083"/>
                            <a:gd name="T24" fmla="*/ 17729 w 58801"/>
                            <a:gd name="T25" fmla="*/ 42202 h 129083"/>
                            <a:gd name="T26" fmla="*/ 0 w 58801"/>
                            <a:gd name="T27" fmla="*/ 42202 h 129083"/>
                            <a:gd name="T28" fmla="*/ 0 w 58801"/>
                            <a:gd name="T29" fmla="*/ 31560 h 129083"/>
                            <a:gd name="T30" fmla="*/ 17729 w 58801"/>
                            <a:gd name="T31" fmla="*/ 28105 h 129083"/>
                            <a:gd name="T32" fmla="*/ 20980 w 58801"/>
                            <a:gd name="T33" fmla="*/ 0 h 129083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58801"/>
                            <a:gd name="T52" fmla="*/ 0 h 129083"/>
                            <a:gd name="T53" fmla="*/ 58801 w 58801"/>
                            <a:gd name="T54" fmla="*/ 129083 h 129083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58801" h="129083">
                              <a:moveTo>
                                <a:pt x="20980" y="0"/>
                              </a:moveTo>
                              <a:lnTo>
                                <a:pt x="31001" y="0"/>
                              </a:lnTo>
                              <a:lnTo>
                                <a:pt x="31001" y="28105"/>
                              </a:lnTo>
                              <a:lnTo>
                                <a:pt x="58801" y="28105"/>
                              </a:lnTo>
                              <a:lnTo>
                                <a:pt x="58801" y="42202"/>
                              </a:lnTo>
                              <a:lnTo>
                                <a:pt x="31001" y="42202"/>
                              </a:lnTo>
                              <a:lnTo>
                                <a:pt x="31001" y="93129"/>
                              </a:lnTo>
                              <a:cubicBezTo>
                                <a:pt x="31001" y="109665"/>
                                <a:pt x="35128" y="113487"/>
                                <a:pt x="41262" y="114999"/>
                              </a:cubicBezTo>
                              <a:cubicBezTo>
                                <a:pt x="41262" y="114999"/>
                                <a:pt x="55931" y="119012"/>
                                <a:pt x="57163" y="119012"/>
                              </a:cubicBezTo>
                              <a:lnTo>
                                <a:pt x="57163" y="129083"/>
                              </a:lnTo>
                              <a:lnTo>
                                <a:pt x="41377" y="129083"/>
                              </a:lnTo>
                              <a:cubicBezTo>
                                <a:pt x="27610" y="129083"/>
                                <a:pt x="17729" y="119952"/>
                                <a:pt x="17729" y="93129"/>
                              </a:cubicBezTo>
                              <a:lnTo>
                                <a:pt x="17729" y="42202"/>
                              </a:lnTo>
                              <a:lnTo>
                                <a:pt x="0" y="42202"/>
                              </a:lnTo>
                              <a:lnTo>
                                <a:pt x="0" y="31560"/>
                              </a:lnTo>
                              <a:lnTo>
                                <a:pt x="17729" y="28105"/>
                              </a:lnTo>
                              <a:lnTo>
                                <a:pt x="2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Shape 16"/>
                      <wps:cNvSpPr>
                        <a:spLocks/>
                      </wps:cNvSpPr>
                      <wps:spPr bwMode="auto">
                        <a:xfrm>
                          <a:off x="8059" y="10236"/>
                          <a:ext cx="793" cy="1391"/>
                        </a:xfrm>
                        <a:custGeom>
                          <a:avLst/>
                          <a:gdLst>
                            <a:gd name="T0" fmla="*/ 0 w 79261"/>
                            <a:gd name="T1" fmla="*/ 0 h 139154"/>
                            <a:gd name="T2" fmla="*/ 13271 w 79261"/>
                            <a:gd name="T3" fmla="*/ 0 h 139154"/>
                            <a:gd name="T4" fmla="*/ 13271 w 79261"/>
                            <a:gd name="T5" fmla="*/ 115189 h 139154"/>
                            <a:gd name="T6" fmla="*/ 24409 w 79261"/>
                            <a:gd name="T7" fmla="*/ 125057 h 139154"/>
                            <a:gd name="T8" fmla="*/ 79261 w 79261"/>
                            <a:gd name="T9" fmla="*/ 125057 h 139154"/>
                            <a:gd name="T10" fmla="*/ 79261 w 79261"/>
                            <a:gd name="T11" fmla="*/ 139154 h 139154"/>
                            <a:gd name="T12" fmla="*/ 24409 w 79261"/>
                            <a:gd name="T13" fmla="*/ 139154 h 139154"/>
                            <a:gd name="T14" fmla="*/ 0 w 79261"/>
                            <a:gd name="T15" fmla="*/ 115189 h 139154"/>
                            <a:gd name="T16" fmla="*/ 0 w 79261"/>
                            <a:gd name="T17" fmla="*/ 0 h 139154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79261"/>
                            <a:gd name="T28" fmla="*/ 0 h 139154"/>
                            <a:gd name="T29" fmla="*/ 79261 w 79261"/>
                            <a:gd name="T30" fmla="*/ 139154 h 139154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79261" h="139154">
                              <a:moveTo>
                                <a:pt x="0" y="0"/>
                              </a:moveTo>
                              <a:lnTo>
                                <a:pt x="13271" y="0"/>
                              </a:lnTo>
                              <a:lnTo>
                                <a:pt x="13271" y="115189"/>
                              </a:lnTo>
                              <a:cubicBezTo>
                                <a:pt x="13271" y="125285"/>
                                <a:pt x="19190" y="125057"/>
                                <a:pt x="24409" y="125057"/>
                              </a:cubicBezTo>
                              <a:lnTo>
                                <a:pt x="79261" y="125057"/>
                              </a:lnTo>
                              <a:lnTo>
                                <a:pt x="79261" y="139154"/>
                              </a:lnTo>
                              <a:lnTo>
                                <a:pt x="24409" y="139154"/>
                              </a:lnTo>
                              <a:cubicBezTo>
                                <a:pt x="12573" y="139154"/>
                                <a:pt x="0" y="136677"/>
                                <a:pt x="0" y="11518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Shape 10939"/>
                      <wps:cNvSpPr>
                        <a:spLocks/>
                      </wps:cNvSpPr>
                      <wps:spPr bwMode="auto">
                        <a:xfrm>
                          <a:off x="9022" y="10617"/>
                          <a:ext cx="133" cy="1010"/>
                        </a:xfrm>
                        <a:custGeom>
                          <a:avLst/>
                          <a:gdLst>
                            <a:gd name="T0" fmla="*/ 0 w 13284"/>
                            <a:gd name="T1" fmla="*/ 0 h 100991"/>
                            <a:gd name="T2" fmla="*/ 13284 w 13284"/>
                            <a:gd name="T3" fmla="*/ 0 h 100991"/>
                            <a:gd name="T4" fmla="*/ 13284 w 13284"/>
                            <a:gd name="T5" fmla="*/ 100991 h 100991"/>
                            <a:gd name="T6" fmla="*/ 0 w 13284"/>
                            <a:gd name="T7" fmla="*/ 100991 h 100991"/>
                            <a:gd name="T8" fmla="*/ 0 w 13284"/>
                            <a:gd name="T9" fmla="*/ 0 h 10099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3284"/>
                            <a:gd name="T16" fmla="*/ 0 h 100991"/>
                            <a:gd name="T17" fmla="*/ 13284 w 13284"/>
                            <a:gd name="T18" fmla="*/ 100991 h 100991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3284" h="100991">
                              <a:moveTo>
                                <a:pt x="0" y="0"/>
                              </a:moveTo>
                              <a:lnTo>
                                <a:pt x="13284" y="0"/>
                              </a:lnTo>
                              <a:lnTo>
                                <a:pt x="13284" y="100991"/>
                              </a:lnTo>
                              <a:lnTo>
                                <a:pt x="0" y="1009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Shape 18"/>
                      <wps:cNvSpPr>
                        <a:spLocks/>
                      </wps:cNvSpPr>
                      <wps:spPr bwMode="auto">
                        <a:xfrm>
                          <a:off x="9004" y="10304"/>
                          <a:ext cx="173" cy="194"/>
                        </a:xfrm>
                        <a:custGeom>
                          <a:avLst/>
                          <a:gdLst>
                            <a:gd name="T0" fmla="*/ 4318 w 17335"/>
                            <a:gd name="T1" fmla="*/ 0 h 19406"/>
                            <a:gd name="T2" fmla="*/ 13271 w 17335"/>
                            <a:gd name="T3" fmla="*/ 0 h 19406"/>
                            <a:gd name="T4" fmla="*/ 17335 w 17335"/>
                            <a:gd name="T5" fmla="*/ 4750 h 19406"/>
                            <a:gd name="T6" fmla="*/ 17335 w 17335"/>
                            <a:gd name="T7" fmla="*/ 15011 h 19406"/>
                            <a:gd name="T8" fmla="*/ 13271 w 17335"/>
                            <a:gd name="T9" fmla="*/ 19406 h 19406"/>
                            <a:gd name="T10" fmla="*/ 4318 w 17335"/>
                            <a:gd name="T11" fmla="*/ 19406 h 19406"/>
                            <a:gd name="T12" fmla="*/ 0 w 17335"/>
                            <a:gd name="T13" fmla="*/ 15011 h 19406"/>
                            <a:gd name="T14" fmla="*/ 0 w 17335"/>
                            <a:gd name="T15" fmla="*/ 4750 h 19406"/>
                            <a:gd name="T16" fmla="*/ 4318 w 17335"/>
                            <a:gd name="T17" fmla="*/ 0 h 1940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17335"/>
                            <a:gd name="T28" fmla="*/ 0 h 19406"/>
                            <a:gd name="T29" fmla="*/ 17335 w 17335"/>
                            <a:gd name="T30" fmla="*/ 19406 h 1940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17335" h="19406">
                              <a:moveTo>
                                <a:pt x="4318" y="0"/>
                              </a:moveTo>
                              <a:lnTo>
                                <a:pt x="13271" y="0"/>
                              </a:lnTo>
                              <a:cubicBezTo>
                                <a:pt x="15977" y="0"/>
                                <a:pt x="17335" y="2108"/>
                                <a:pt x="17335" y="4750"/>
                              </a:cubicBezTo>
                              <a:lnTo>
                                <a:pt x="17335" y="15011"/>
                              </a:lnTo>
                              <a:cubicBezTo>
                                <a:pt x="17335" y="17907"/>
                                <a:pt x="15799" y="19406"/>
                                <a:pt x="13271" y="19406"/>
                              </a:cubicBezTo>
                              <a:lnTo>
                                <a:pt x="4318" y="19406"/>
                              </a:lnTo>
                              <a:cubicBezTo>
                                <a:pt x="1765" y="19406"/>
                                <a:pt x="0" y="17717"/>
                                <a:pt x="0" y="15011"/>
                              </a:cubicBezTo>
                              <a:lnTo>
                                <a:pt x="0" y="4750"/>
                              </a:lnTo>
                              <a:cubicBezTo>
                                <a:pt x="0" y="1918"/>
                                <a:pt x="1435" y="0"/>
                                <a:pt x="431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Shape 19"/>
                      <wps:cNvSpPr>
                        <a:spLocks/>
                      </wps:cNvSpPr>
                      <wps:spPr bwMode="auto">
                        <a:xfrm>
                          <a:off x="9375" y="10606"/>
                          <a:ext cx="1412" cy="1021"/>
                        </a:xfrm>
                        <a:custGeom>
                          <a:avLst/>
                          <a:gdLst>
                            <a:gd name="T0" fmla="*/ 47155 w 141237"/>
                            <a:gd name="T1" fmla="*/ 0 h 102095"/>
                            <a:gd name="T2" fmla="*/ 73495 w 141237"/>
                            <a:gd name="T3" fmla="*/ 14796 h 102095"/>
                            <a:gd name="T4" fmla="*/ 111849 w 141237"/>
                            <a:gd name="T5" fmla="*/ 0 h 102095"/>
                            <a:gd name="T6" fmla="*/ 141237 w 141237"/>
                            <a:gd name="T7" fmla="*/ 32474 h 102095"/>
                            <a:gd name="T8" fmla="*/ 141237 w 141237"/>
                            <a:gd name="T9" fmla="*/ 102095 h 102095"/>
                            <a:gd name="T10" fmla="*/ 127978 w 141237"/>
                            <a:gd name="T11" fmla="*/ 102095 h 102095"/>
                            <a:gd name="T12" fmla="*/ 127978 w 141237"/>
                            <a:gd name="T13" fmla="*/ 32474 h 102095"/>
                            <a:gd name="T14" fmla="*/ 111849 w 141237"/>
                            <a:gd name="T15" fmla="*/ 14072 h 102095"/>
                            <a:gd name="T16" fmla="*/ 76695 w 141237"/>
                            <a:gd name="T17" fmla="*/ 24676 h 102095"/>
                            <a:gd name="T18" fmla="*/ 76695 w 141237"/>
                            <a:gd name="T19" fmla="*/ 102095 h 102095"/>
                            <a:gd name="T20" fmla="*/ 63449 w 141237"/>
                            <a:gd name="T21" fmla="*/ 102095 h 102095"/>
                            <a:gd name="T22" fmla="*/ 63449 w 141237"/>
                            <a:gd name="T23" fmla="*/ 32474 h 102095"/>
                            <a:gd name="T24" fmla="*/ 47155 w 141237"/>
                            <a:gd name="T25" fmla="*/ 14072 h 102095"/>
                            <a:gd name="T26" fmla="*/ 13284 w 141237"/>
                            <a:gd name="T27" fmla="*/ 24676 h 102095"/>
                            <a:gd name="T28" fmla="*/ 13284 w 141237"/>
                            <a:gd name="T29" fmla="*/ 102095 h 102095"/>
                            <a:gd name="T30" fmla="*/ 0 w 141237"/>
                            <a:gd name="T31" fmla="*/ 102095 h 102095"/>
                            <a:gd name="T32" fmla="*/ 0 w 141237"/>
                            <a:gd name="T33" fmla="*/ 1105 h 102095"/>
                            <a:gd name="T34" fmla="*/ 9322 w 141237"/>
                            <a:gd name="T35" fmla="*/ 1105 h 102095"/>
                            <a:gd name="T36" fmla="*/ 13284 w 141237"/>
                            <a:gd name="T37" fmla="*/ 13284 h 102095"/>
                            <a:gd name="T38" fmla="*/ 47155 w 141237"/>
                            <a:gd name="T39" fmla="*/ 0 h 102095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w 141237"/>
                            <a:gd name="T61" fmla="*/ 0 h 102095"/>
                            <a:gd name="T62" fmla="*/ 141237 w 141237"/>
                            <a:gd name="T63" fmla="*/ 102095 h 102095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T60" t="T61" r="T62" b="T63"/>
                          <a:pathLst>
                            <a:path w="141237" h="102095">
                              <a:moveTo>
                                <a:pt x="47155" y="0"/>
                              </a:moveTo>
                              <a:cubicBezTo>
                                <a:pt x="58801" y="0"/>
                                <a:pt x="69406" y="5486"/>
                                <a:pt x="73495" y="14796"/>
                              </a:cubicBezTo>
                              <a:cubicBezTo>
                                <a:pt x="82817" y="6642"/>
                                <a:pt x="95936" y="0"/>
                                <a:pt x="111849" y="0"/>
                              </a:cubicBezTo>
                              <a:cubicBezTo>
                                <a:pt x="128334" y="0"/>
                                <a:pt x="141237" y="13094"/>
                                <a:pt x="141237" y="32474"/>
                              </a:cubicBezTo>
                              <a:lnTo>
                                <a:pt x="141237" y="102095"/>
                              </a:lnTo>
                              <a:lnTo>
                                <a:pt x="127978" y="102095"/>
                              </a:lnTo>
                              <a:lnTo>
                                <a:pt x="127978" y="32474"/>
                              </a:lnTo>
                              <a:cubicBezTo>
                                <a:pt x="127978" y="21298"/>
                                <a:pt x="121158" y="14072"/>
                                <a:pt x="111849" y="14072"/>
                              </a:cubicBezTo>
                              <a:cubicBezTo>
                                <a:pt x="97688" y="14072"/>
                                <a:pt x="88557" y="16535"/>
                                <a:pt x="76695" y="24676"/>
                              </a:cubicBezTo>
                              <a:lnTo>
                                <a:pt x="76695" y="102095"/>
                              </a:lnTo>
                              <a:lnTo>
                                <a:pt x="63449" y="102095"/>
                              </a:lnTo>
                              <a:lnTo>
                                <a:pt x="63449" y="32474"/>
                              </a:lnTo>
                              <a:cubicBezTo>
                                <a:pt x="63449" y="21298"/>
                                <a:pt x="56502" y="14072"/>
                                <a:pt x="47155" y="14072"/>
                              </a:cubicBezTo>
                              <a:cubicBezTo>
                                <a:pt x="33376" y="14072"/>
                                <a:pt x="27051" y="17678"/>
                                <a:pt x="13284" y="24676"/>
                              </a:cubicBezTo>
                              <a:lnTo>
                                <a:pt x="13284" y="102095"/>
                              </a:lnTo>
                              <a:lnTo>
                                <a:pt x="0" y="102095"/>
                              </a:lnTo>
                              <a:lnTo>
                                <a:pt x="0" y="1105"/>
                              </a:lnTo>
                              <a:lnTo>
                                <a:pt x="9322" y="1105"/>
                              </a:lnTo>
                              <a:lnTo>
                                <a:pt x="13284" y="13284"/>
                              </a:lnTo>
                              <a:cubicBezTo>
                                <a:pt x="24206" y="6642"/>
                                <a:pt x="33020" y="0"/>
                                <a:pt x="4715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Shape 10940"/>
                      <wps:cNvSpPr>
                        <a:spLocks/>
                      </wps:cNvSpPr>
                      <wps:spPr bwMode="auto">
                        <a:xfrm>
                          <a:off x="10985" y="10617"/>
                          <a:ext cx="133" cy="1010"/>
                        </a:xfrm>
                        <a:custGeom>
                          <a:avLst/>
                          <a:gdLst>
                            <a:gd name="T0" fmla="*/ 0 w 13284"/>
                            <a:gd name="T1" fmla="*/ 0 h 100991"/>
                            <a:gd name="T2" fmla="*/ 13284 w 13284"/>
                            <a:gd name="T3" fmla="*/ 0 h 100991"/>
                            <a:gd name="T4" fmla="*/ 13284 w 13284"/>
                            <a:gd name="T5" fmla="*/ 100991 h 100991"/>
                            <a:gd name="T6" fmla="*/ 0 w 13284"/>
                            <a:gd name="T7" fmla="*/ 100991 h 100991"/>
                            <a:gd name="T8" fmla="*/ 0 w 13284"/>
                            <a:gd name="T9" fmla="*/ 0 h 10099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13284"/>
                            <a:gd name="T16" fmla="*/ 0 h 100991"/>
                            <a:gd name="T17" fmla="*/ 13284 w 13284"/>
                            <a:gd name="T18" fmla="*/ 100991 h 100991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13284" h="100991">
                              <a:moveTo>
                                <a:pt x="0" y="0"/>
                              </a:moveTo>
                              <a:lnTo>
                                <a:pt x="13284" y="0"/>
                              </a:lnTo>
                              <a:lnTo>
                                <a:pt x="13284" y="100991"/>
                              </a:lnTo>
                              <a:lnTo>
                                <a:pt x="0" y="1009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21"/>
                      <wps:cNvSpPr>
                        <a:spLocks/>
                      </wps:cNvSpPr>
                      <wps:spPr bwMode="auto">
                        <a:xfrm>
                          <a:off x="10967" y="10304"/>
                          <a:ext cx="174" cy="194"/>
                        </a:xfrm>
                        <a:custGeom>
                          <a:avLst/>
                          <a:gdLst>
                            <a:gd name="T0" fmla="*/ 4267 w 17399"/>
                            <a:gd name="T1" fmla="*/ 0 h 19406"/>
                            <a:gd name="T2" fmla="*/ 13221 w 17399"/>
                            <a:gd name="T3" fmla="*/ 0 h 19406"/>
                            <a:gd name="T4" fmla="*/ 17399 w 17399"/>
                            <a:gd name="T5" fmla="*/ 4750 h 19406"/>
                            <a:gd name="T6" fmla="*/ 17399 w 17399"/>
                            <a:gd name="T7" fmla="*/ 15011 h 19406"/>
                            <a:gd name="T8" fmla="*/ 13221 w 17399"/>
                            <a:gd name="T9" fmla="*/ 19406 h 19406"/>
                            <a:gd name="T10" fmla="*/ 4267 w 17399"/>
                            <a:gd name="T11" fmla="*/ 19406 h 19406"/>
                            <a:gd name="T12" fmla="*/ 0 w 17399"/>
                            <a:gd name="T13" fmla="*/ 15011 h 19406"/>
                            <a:gd name="T14" fmla="*/ 0 w 17399"/>
                            <a:gd name="T15" fmla="*/ 4750 h 19406"/>
                            <a:gd name="T16" fmla="*/ 4267 w 17399"/>
                            <a:gd name="T17" fmla="*/ 0 h 1940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17399"/>
                            <a:gd name="T28" fmla="*/ 0 h 19406"/>
                            <a:gd name="T29" fmla="*/ 17399 w 17399"/>
                            <a:gd name="T30" fmla="*/ 19406 h 1940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17399" h="19406">
                              <a:moveTo>
                                <a:pt x="4267" y="0"/>
                              </a:moveTo>
                              <a:lnTo>
                                <a:pt x="13221" y="0"/>
                              </a:lnTo>
                              <a:cubicBezTo>
                                <a:pt x="15938" y="0"/>
                                <a:pt x="17399" y="2108"/>
                                <a:pt x="17399" y="4750"/>
                              </a:cubicBezTo>
                              <a:lnTo>
                                <a:pt x="17399" y="15011"/>
                              </a:lnTo>
                              <a:cubicBezTo>
                                <a:pt x="17399" y="17907"/>
                                <a:pt x="15748" y="19406"/>
                                <a:pt x="13221" y="19406"/>
                              </a:cubicBezTo>
                              <a:lnTo>
                                <a:pt x="4267" y="19406"/>
                              </a:lnTo>
                              <a:cubicBezTo>
                                <a:pt x="1791" y="19406"/>
                                <a:pt x="0" y="17717"/>
                                <a:pt x="0" y="15011"/>
                              </a:cubicBezTo>
                              <a:lnTo>
                                <a:pt x="0" y="4750"/>
                              </a:lnTo>
                              <a:cubicBezTo>
                                <a:pt x="0" y="1918"/>
                                <a:pt x="1422" y="0"/>
                                <a:pt x="42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Shape 22"/>
                      <wps:cNvSpPr>
                        <a:spLocks/>
                      </wps:cNvSpPr>
                      <wps:spPr bwMode="auto">
                        <a:xfrm>
                          <a:off x="11267" y="10334"/>
                          <a:ext cx="587" cy="1291"/>
                        </a:xfrm>
                        <a:custGeom>
                          <a:avLst/>
                          <a:gdLst>
                            <a:gd name="T0" fmla="*/ 20930 w 58788"/>
                            <a:gd name="T1" fmla="*/ 0 h 129083"/>
                            <a:gd name="T2" fmla="*/ 30988 w 58788"/>
                            <a:gd name="T3" fmla="*/ 0 h 129083"/>
                            <a:gd name="T4" fmla="*/ 30988 w 58788"/>
                            <a:gd name="T5" fmla="*/ 28105 h 129083"/>
                            <a:gd name="T6" fmla="*/ 58788 w 58788"/>
                            <a:gd name="T7" fmla="*/ 28105 h 129083"/>
                            <a:gd name="T8" fmla="*/ 58788 w 58788"/>
                            <a:gd name="T9" fmla="*/ 42202 h 129083"/>
                            <a:gd name="T10" fmla="*/ 30988 w 58788"/>
                            <a:gd name="T11" fmla="*/ 42202 h 129083"/>
                            <a:gd name="T12" fmla="*/ 30988 w 58788"/>
                            <a:gd name="T13" fmla="*/ 93129 h 129083"/>
                            <a:gd name="T14" fmla="*/ 41199 w 58788"/>
                            <a:gd name="T15" fmla="*/ 114999 h 129083"/>
                            <a:gd name="T16" fmla="*/ 57150 w 58788"/>
                            <a:gd name="T17" fmla="*/ 119012 h 129083"/>
                            <a:gd name="T18" fmla="*/ 57150 w 58788"/>
                            <a:gd name="T19" fmla="*/ 129083 h 129083"/>
                            <a:gd name="T20" fmla="*/ 41389 w 58788"/>
                            <a:gd name="T21" fmla="*/ 129083 h 129083"/>
                            <a:gd name="T22" fmla="*/ 17729 w 58788"/>
                            <a:gd name="T23" fmla="*/ 93129 h 129083"/>
                            <a:gd name="T24" fmla="*/ 17729 w 58788"/>
                            <a:gd name="T25" fmla="*/ 42202 h 129083"/>
                            <a:gd name="T26" fmla="*/ 0 w 58788"/>
                            <a:gd name="T27" fmla="*/ 42202 h 129083"/>
                            <a:gd name="T28" fmla="*/ 0 w 58788"/>
                            <a:gd name="T29" fmla="*/ 31560 h 129083"/>
                            <a:gd name="T30" fmla="*/ 17729 w 58788"/>
                            <a:gd name="T31" fmla="*/ 28105 h 129083"/>
                            <a:gd name="T32" fmla="*/ 20930 w 58788"/>
                            <a:gd name="T33" fmla="*/ 0 h 129083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58788"/>
                            <a:gd name="T52" fmla="*/ 0 h 129083"/>
                            <a:gd name="T53" fmla="*/ 58788 w 58788"/>
                            <a:gd name="T54" fmla="*/ 129083 h 129083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58788" h="129083">
                              <a:moveTo>
                                <a:pt x="20930" y="0"/>
                              </a:moveTo>
                              <a:lnTo>
                                <a:pt x="30988" y="0"/>
                              </a:lnTo>
                              <a:lnTo>
                                <a:pt x="30988" y="28105"/>
                              </a:lnTo>
                              <a:lnTo>
                                <a:pt x="58788" y="28105"/>
                              </a:lnTo>
                              <a:lnTo>
                                <a:pt x="58788" y="42202"/>
                              </a:lnTo>
                              <a:lnTo>
                                <a:pt x="30988" y="42202"/>
                              </a:lnTo>
                              <a:lnTo>
                                <a:pt x="30988" y="93129"/>
                              </a:lnTo>
                              <a:cubicBezTo>
                                <a:pt x="30988" y="109665"/>
                                <a:pt x="35115" y="113487"/>
                                <a:pt x="41199" y="114999"/>
                              </a:cubicBezTo>
                              <a:cubicBezTo>
                                <a:pt x="41199" y="114999"/>
                                <a:pt x="55893" y="119012"/>
                                <a:pt x="57150" y="119012"/>
                              </a:cubicBezTo>
                              <a:lnTo>
                                <a:pt x="57150" y="129083"/>
                              </a:lnTo>
                              <a:lnTo>
                                <a:pt x="41389" y="129083"/>
                              </a:lnTo>
                              <a:cubicBezTo>
                                <a:pt x="27597" y="129083"/>
                                <a:pt x="17729" y="119952"/>
                                <a:pt x="17729" y="93129"/>
                              </a:cubicBezTo>
                              <a:lnTo>
                                <a:pt x="17729" y="42202"/>
                              </a:lnTo>
                              <a:lnTo>
                                <a:pt x="0" y="42202"/>
                              </a:lnTo>
                              <a:lnTo>
                                <a:pt x="0" y="31560"/>
                              </a:lnTo>
                              <a:lnTo>
                                <a:pt x="17729" y="28105"/>
                              </a:lnTo>
                              <a:lnTo>
                                <a:pt x="2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Shape 23"/>
                      <wps:cNvSpPr>
                        <a:spLocks/>
                      </wps:cNvSpPr>
                      <wps:spPr bwMode="auto">
                        <a:xfrm>
                          <a:off x="11998" y="10612"/>
                          <a:ext cx="390" cy="1024"/>
                        </a:xfrm>
                        <a:custGeom>
                          <a:avLst/>
                          <a:gdLst>
                            <a:gd name="T0" fmla="*/ 38951 w 38951"/>
                            <a:gd name="T1" fmla="*/ 0 h 102408"/>
                            <a:gd name="T2" fmla="*/ 38951 w 38951"/>
                            <a:gd name="T3" fmla="*/ 13924 h 102408"/>
                            <a:gd name="T4" fmla="*/ 28753 w 38951"/>
                            <a:gd name="T5" fmla="*/ 14325 h 102408"/>
                            <a:gd name="T6" fmla="*/ 13221 w 38951"/>
                            <a:gd name="T7" fmla="*/ 44852 h 102408"/>
                            <a:gd name="T8" fmla="*/ 38951 w 38951"/>
                            <a:gd name="T9" fmla="*/ 44852 h 102408"/>
                            <a:gd name="T10" fmla="*/ 38951 w 38951"/>
                            <a:gd name="T11" fmla="*/ 58720 h 102408"/>
                            <a:gd name="T12" fmla="*/ 13221 w 38951"/>
                            <a:gd name="T13" fmla="*/ 58720 h 102408"/>
                            <a:gd name="T14" fmla="*/ 31382 w 38951"/>
                            <a:gd name="T15" fmla="*/ 88362 h 102408"/>
                            <a:gd name="T16" fmla="*/ 38951 w 38951"/>
                            <a:gd name="T17" fmla="*/ 88044 h 102408"/>
                            <a:gd name="T18" fmla="*/ 38951 w 38951"/>
                            <a:gd name="T19" fmla="*/ 102070 h 102408"/>
                            <a:gd name="T20" fmla="*/ 31382 w 38951"/>
                            <a:gd name="T21" fmla="*/ 102408 h 102408"/>
                            <a:gd name="T22" fmla="*/ 0 w 38951"/>
                            <a:gd name="T23" fmla="*/ 50529 h 102408"/>
                            <a:gd name="T24" fmla="*/ 22680 w 38951"/>
                            <a:gd name="T25" fmla="*/ 1371 h 102408"/>
                            <a:gd name="T26" fmla="*/ 38951 w 38951"/>
                            <a:gd name="T27" fmla="*/ 0 h 102408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w 38951"/>
                            <a:gd name="T43" fmla="*/ 0 h 102408"/>
                            <a:gd name="T44" fmla="*/ 38951 w 38951"/>
                            <a:gd name="T45" fmla="*/ 102408 h 102408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T42" t="T43" r="T44" b="T45"/>
                          <a:pathLst>
                            <a:path w="38951" h="102408">
                              <a:moveTo>
                                <a:pt x="38951" y="0"/>
                              </a:moveTo>
                              <a:lnTo>
                                <a:pt x="38951" y="13924"/>
                              </a:lnTo>
                              <a:lnTo>
                                <a:pt x="28753" y="14325"/>
                              </a:lnTo>
                              <a:cubicBezTo>
                                <a:pt x="17878" y="15824"/>
                                <a:pt x="13221" y="21716"/>
                                <a:pt x="13221" y="44852"/>
                              </a:cubicBezTo>
                              <a:lnTo>
                                <a:pt x="38951" y="44852"/>
                              </a:lnTo>
                              <a:lnTo>
                                <a:pt x="38951" y="58720"/>
                              </a:lnTo>
                              <a:lnTo>
                                <a:pt x="13221" y="58720"/>
                              </a:lnTo>
                              <a:cubicBezTo>
                                <a:pt x="13221" y="82444"/>
                                <a:pt x="17374" y="88362"/>
                                <a:pt x="31382" y="88362"/>
                              </a:cubicBezTo>
                              <a:lnTo>
                                <a:pt x="38951" y="88044"/>
                              </a:lnTo>
                              <a:lnTo>
                                <a:pt x="38951" y="102070"/>
                              </a:lnTo>
                              <a:lnTo>
                                <a:pt x="31382" y="102408"/>
                              </a:lnTo>
                              <a:cubicBezTo>
                                <a:pt x="7125" y="102408"/>
                                <a:pt x="0" y="90077"/>
                                <a:pt x="0" y="50529"/>
                              </a:cubicBezTo>
                              <a:cubicBezTo>
                                <a:pt x="0" y="16725"/>
                                <a:pt x="6858" y="5080"/>
                                <a:pt x="22680" y="1371"/>
                              </a:cubicBezTo>
                              <a:lnTo>
                                <a:pt x="38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Shape 24"/>
                      <wps:cNvSpPr>
                        <a:spLocks/>
                      </wps:cNvSpPr>
                      <wps:spPr bwMode="auto">
                        <a:xfrm>
                          <a:off x="12388" y="11477"/>
                          <a:ext cx="372" cy="156"/>
                        </a:xfrm>
                        <a:custGeom>
                          <a:avLst/>
                          <a:gdLst>
                            <a:gd name="T0" fmla="*/ 37211 w 37211"/>
                            <a:gd name="T1" fmla="*/ 0 h 15587"/>
                            <a:gd name="T2" fmla="*/ 37211 w 37211"/>
                            <a:gd name="T3" fmla="*/ 10617 h 15587"/>
                            <a:gd name="T4" fmla="*/ 14930 w 37211"/>
                            <a:gd name="T5" fmla="*/ 14919 h 15587"/>
                            <a:gd name="T6" fmla="*/ 0 w 37211"/>
                            <a:gd name="T7" fmla="*/ 15587 h 15587"/>
                            <a:gd name="T8" fmla="*/ 0 w 37211"/>
                            <a:gd name="T9" fmla="*/ 1562 h 15587"/>
                            <a:gd name="T10" fmla="*/ 37211 w 37211"/>
                            <a:gd name="T11" fmla="*/ 0 h 15587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37211"/>
                            <a:gd name="T19" fmla="*/ 0 h 15587"/>
                            <a:gd name="T20" fmla="*/ 37211 w 37211"/>
                            <a:gd name="T21" fmla="*/ 15587 h 15587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37211" h="15587">
                              <a:moveTo>
                                <a:pt x="37211" y="0"/>
                              </a:moveTo>
                              <a:lnTo>
                                <a:pt x="37211" y="10617"/>
                              </a:lnTo>
                              <a:cubicBezTo>
                                <a:pt x="29953" y="12814"/>
                                <a:pt x="22460" y="14141"/>
                                <a:pt x="14930" y="14919"/>
                              </a:cubicBezTo>
                              <a:lnTo>
                                <a:pt x="0" y="15587"/>
                              </a:lnTo>
                              <a:lnTo>
                                <a:pt x="0" y="1562"/>
                              </a:lnTo>
                              <a:lnTo>
                                <a:pt x="372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Shape 25"/>
                      <wps:cNvSpPr>
                        <a:spLocks/>
                      </wps:cNvSpPr>
                      <wps:spPr bwMode="auto">
                        <a:xfrm>
                          <a:off x="12388" y="10610"/>
                          <a:ext cx="390" cy="589"/>
                        </a:xfrm>
                        <a:custGeom>
                          <a:avLst/>
                          <a:gdLst>
                            <a:gd name="T0" fmla="*/ 2616 w 39040"/>
                            <a:gd name="T1" fmla="*/ 0 h 58941"/>
                            <a:gd name="T2" fmla="*/ 39040 w 39040"/>
                            <a:gd name="T3" fmla="*/ 35725 h 58941"/>
                            <a:gd name="T4" fmla="*/ 14453 w 39040"/>
                            <a:gd name="T5" fmla="*/ 58941 h 58941"/>
                            <a:gd name="T6" fmla="*/ 0 w 39040"/>
                            <a:gd name="T7" fmla="*/ 58941 h 58941"/>
                            <a:gd name="T8" fmla="*/ 0 w 39040"/>
                            <a:gd name="T9" fmla="*/ 45072 h 58941"/>
                            <a:gd name="T10" fmla="*/ 14453 w 39040"/>
                            <a:gd name="T11" fmla="*/ 45072 h 58941"/>
                            <a:gd name="T12" fmla="*/ 25730 w 39040"/>
                            <a:gd name="T13" fmla="*/ 35725 h 58941"/>
                            <a:gd name="T14" fmla="*/ 2807 w 39040"/>
                            <a:gd name="T15" fmla="*/ 14034 h 58941"/>
                            <a:gd name="T16" fmla="*/ 0 w 39040"/>
                            <a:gd name="T17" fmla="*/ 14144 h 58941"/>
                            <a:gd name="T18" fmla="*/ 0 w 39040"/>
                            <a:gd name="T19" fmla="*/ 220 h 58941"/>
                            <a:gd name="T20" fmla="*/ 2616 w 39040"/>
                            <a:gd name="T21" fmla="*/ 0 h 58941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w 39040"/>
                            <a:gd name="T34" fmla="*/ 0 h 58941"/>
                            <a:gd name="T35" fmla="*/ 39040 w 39040"/>
                            <a:gd name="T36" fmla="*/ 58941 h 58941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T33" t="T34" r="T35" b="T36"/>
                          <a:pathLst>
                            <a:path w="39040" h="58941">
                              <a:moveTo>
                                <a:pt x="2616" y="0"/>
                              </a:moveTo>
                              <a:cubicBezTo>
                                <a:pt x="25019" y="0"/>
                                <a:pt x="39040" y="2299"/>
                                <a:pt x="39040" y="35725"/>
                              </a:cubicBezTo>
                              <a:cubicBezTo>
                                <a:pt x="39040" y="50368"/>
                                <a:pt x="31661" y="58941"/>
                                <a:pt x="14453" y="58941"/>
                              </a:cubicBezTo>
                              <a:lnTo>
                                <a:pt x="0" y="58941"/>
                              </a:lnTo>
                              <a:lnTo>
                                <a:pt x="0" y="45072"/>
                              </a:lnTo>
                              <a:lnTo>
                                <a:pt x="14453" y="45072"/>
                              </a:lnTo>
                              <a:cubicBezTo>
                                <a:pt x="22327" y="45072"/>
                                <a:pt x="25730" y="41986"/>
                                <a:pt x="25730" y="35725"/>
                              </a:cubicBezTo>
                              <a:cubicBezTo>
                                <a:pt x="25730" y="15735"/>
                                <a:pt x="22136" y="14034"/>
                                <a:pt x="2807" y="14034"/>
                              </a:cubicBezTo>
                              <a:lnTo>
                                <a:pt x="0" y="14144"/>
                              </a:lnTo>
                              <a:lnTo>
                                <a:pt x="0" y="220"/>
                              </a:lnTo>
                              <a:lnTo>
                                <a:pt x="26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Shape 26"/>
                      <wps:cNvSpPr>
                        <a:spLocks/>
                      </wps:cNvSpPr>
                      <wps:spPr bwMode="auto">
                        <a:xfrm>
                          <a:off x="12939" y="10602"/>
                          <a:ext cx="399" cy="1036"/>
                        </a:xfrm>
                        <a:custGeom>
                          <a:avLst/>
                          <a:gdLst>
                            <a:gd name="T0" fmla="*/ 31382 w 39846"/>
                            <a:gd name="T1" fmla="*/ 0 h 103645"/>
                            <a:gd name="T2" fmla="*/ 39846 w 39846"/>
                            <a:gd name="T3" fmla="*/ 1017 h 103645"/>
                            <a:gd name="T4" fmla="*/ 39846 w 39846"/>
                            <a:gd name="T5" fmla="*/ 14652 h 103645"/>
                            <a:gd name="T6" fmla="*/ 31382 w 39846"/>
                            <a:gd name="T7" fmla="*/ 14097 h 103645"/>
                            <a:gd name="T8" fmla="*/ 13259 w 39846"/>
                            <a:gd name="T9" fmla="*/ 52502 h 103645"/>
                            <a:gd name="T10" fmla="*/ 31382 w 39846"/>
                            <a:gd name="T11" fmla="*/ 89560 h 103645"/>
                            <a:gd name="T12" fmla="*/ 39846 w 39846"/>
                            <a:gd name="T13" fmla="*/ 88327 h 103645"/>
                            <a:gd name="T14" fmla="*/ 39846 w 39846"/>
                            <a:gd name="T15" fmla="*/ 101633 h 103645"/>
                            <a:gd name="T16" fmla="*/ 31382 w 39846"/>
                            <a:gd name="T17" fmla="*/ 103645 h 103645"/>
                            <a:gd name="T18" fmla="*/ 0 w 39846"/>
                            <a:gd name="T19" fmla="*/ 52502 h 103645"/>
                            <a:gd name="T20" fmla="*/ 31382 w 39846"/>
                            <a:gd name="T21" fmla="*/ 0 h 10364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w 39846"/>
                            <a:gd name="T34" fmla="*/ 0 h 103645"/>
                            <a:gd name="T35" fmla="*/ 39846 w 39846"/>
                            <a:gd name="T36" fmla="*/ 103645 h 103645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T33" t="T34" r="T35" b="T36"/>
                          <a:pathLst>
                            <a:path w="39846" h="103645">
                              <a:moveTo>
                                <a:pt x="31382" y="0"/>
                              </a:moveTo>
                              <a:lnTo>
                                <a:pt x="39846" y="1017"/>
                              </a:lnTo>
                              <a:lnTo>
                                <a:pt x="39846" y="14652"/>
                              </a:lnTo>
                              <a:lnTo>
                                <a:pt x="31382" y="14097"/>
                              </a:lnTo>
                              <a:cubicBezTo>
                                <a:pt x="19888" y="14097"/>
                                <a:pt x="13259" y="21501"/>
                                <a:pt x="13259" y="52502"/>
                              </a:cubicBezTo>
                              <a:cubicBezTo>
                                <a:pt x="13259" y="77216"/>
                                <a:pt x="19710" y="89560"/>
                                <a:pt x="31382" y="89560"/>
                              </a:cubicBezTo>
                              <a:lnTo>
                                <a:pt x="39846" y="88327"/>
                              </a:lnTo>
                              <a:lnTo>
                                <a:pt x="39846" y="101633"/>
                              </a:lnTo>
                              <a:lnTo>
                                <a:pt x="31382" y="103645"/>
                              </a:lnTo>
                              <a:cubicBezTo>
                                <a:pt x="5347" y="103645"/>
                                <a:pt x="0" y="75692"/>
                                <a:pt x="0" y="52502"/>
                              </a:cubicBezTo>
                              <a:cubicBezTo>
                                <a:pt x="0" y="26619"/>
                                <a:pt x="4280" y="0"/>
                                <a:pt x="3138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Shape 27"/>
                      <wps:cNvSpPr>
                        <a:spLocks/>
                      </wps:cNvSpPr>
                      <wps:spPr bwMode="auto">
                        <a:xfrm>
                          <a:off x="13338" y="10135"/>
                          <a:ext cx="397" cy="1492"/>
                        </a:xfrm>
                        <a:custGeom>
                          <a:avLst/>
                          <a:gdLst>
                            <a:gd name="T0" fmla="*/ 26588 w 39732"/>
                            <a:gd name="T1" fmla="*/ 0 h 149250"/>
                            <a:gd name="T2" fmla="*/ 39732 w 39732"/>
                            <a:gd name="T3" fmla="*/ 0 h 149250"/>
                            <a:gd name="T4" fmla="*/ 39732 w 39732"/>
                            <a:gd name="T5" fmla="*/ 149250 h 149250"/>
                            <a:gd name="T6" fmla="*/ 30245 w 39732"/>
                            <a:gd name="T7" fmla="*/ 149250 h 149250"/>
                            <a:gd name="T8" fmla="*/ 26588 w 39732"/>
                            <a:gd name="T9" fmla="*/ 138024 h 149250"/>
                            <a:gd name="T10" fmla="*/ 11891 w 39732"/>
                            <a:gd name="T11" fmla="*/ 145556 h 149250"/>
                            <a:gd name="T12" fmla="*/ 0 w 39732"/>
                            <a:gd name="T13" fmla="*/ 148382 h 149250"/>
                            <a:gd name="T14" fmla="*/ 0 w 39732"/>
                            <a:gd name="T15" fmla="*/ 135075 h 149250"/>
                            <a:gd name="T16" fmla="*/ 10747 w 39732"/>
                            <a:gd name="T17" fmla="*/ 133509 h 149250"/>
                            <a:gd name="T18" fmla="*/ 26588 w 39732"/>
                            <a:gd name="T19" fmla="*/ 127584 h 149250"/>
                            <a:gd name="T20" fmla="*/ 26588 w 39732"/>
                            <a:gd name="T21" fmla="*/ 65761 h 149250"/>
                            <a:gd name="T22" fmla="*/ 9614 w 39732"/>
                            <a:gd name="T23" fmla="*/ 62032 h 149250"/>
                            <a:gd name="T24" fmla="*/ 0 w 39732"/>
                            <a:gd name="T25" fmla="*/ 61401 h 149250"/>
                            <a:gd name="T26" fmla="*/ 0 w 39732"/>
                            <a:gd name="T27" fmla="*/ 47766 h 149250"/>
                            <a:gd name="T28" fmla="*/ 7785 w 39732"/>
                            <a:gd name="T29" fmla="*/ 48701 h 149250"/>
                            <a:gd name="T30" fmla="*/ 26588 w 39732"/>
                            <a:gd name="T31" fmla="*/ 54369 h 149250"/>
                            <a:gd name="T32" fmla="*/ 26588 w 39732"/>
                            <a:gd name="T33" fmla="*/ 0 h 14925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39732"/>
                            <a:gd name="T52" fmla="*/ 0 h 149250"/>
                            <a:gd name="T53" fmla="*/ 39732 w 39732"/>
                            <a:gd name="T54" fmla="*/ 149250 h 149250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39732" h="149250">
                              <a:moveTo>
                                <a:pt x="26588" y="0"/>
                              </a:moveTo>
                              <a:lnTo>
                                <a:pt x="39732" y="0"/>
                              </a:lnTo>
                              <a:lnTo>
                                <a:pt x="39732" y="149250"/>
                              </a:lnTo>
                              <a:lnTo>
                                <a:pt x="30245" y="149250"/>
                              </a:lnTo>
                              <a:lnTo>
                                <a:pt x="26588" y="138024"/>
                              </a:lnTo>
                              <a:cubicBezTo>
                                <a:pt x="24283" y="139821"/>
                                <a:pt x="18558" y="142913"/>
                                <a:pt x="11891" y="145556"/>
                              </a:cubicBezTo>
                              <a:lnTo>
                                <a:pt x="0" y="148382"/>
                              </a:lnTo>
                              <a:lnTo>
                                <a:pt x="0" y="135075"/>
                              </a:lnTo>
                              <a:lnTo>
                                <a:pt x="10747" y="133509"/>
                              </a:lnTo>
                              <a:cubicBezTo>
                                <a:pt x="16542" y="131848"/>
                                <a:pt x="21774" y="129667"/>
                                <a:pt x="26588" y="127584"/>
                              </a:cubicBezTo>
                              <a:lnTo>
                                <a:pt x="26588" y="65761"/>
                              </a:lnTo>
                              <a:cubicBezTo>
                                <a:pt x="20441" y="64065"/>
                                <a:pt x="15120" y="62836"/>
                                <a:pt x="9614" y="62032"/>
                              </a:cubicBezTo>
                              <a:lnTo>
                                <a:pt x="0" y="61401"/>
                              </a:lnTo>
                              <a:lnTo>
                                <a:pt x="0" y="47766"/>
                              </a:lnTo>
                              <a:lnTo>
                                <a:pt x="7785" y="48701"/>
                              </a:lnTo>
                              <a:cubicBezTo>
                                <a:pt x="14113" y="49987"/>
                                <a:pt x="20866" y="51892"/>
                                <a:pt x="26588" y="54369"/>
                              </a:cubicBezTo>
                              <a:lnTo>
                                <a:pt x="265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Shape 28"/>
                      <wps:cNvSpPr>
                        <a:spLocks/>
                      </wps:cNvSpPr>
                      <wps:spPr bwMode="auto">
                        <a:xfrm>
                          <a:off x="2830" y="0"/>
                          <a:ext cx="6755" cy="6910"/>
                        </a:xfrm>
                        <a:custGeom>
                          <a:avLst/>
                          <a:gdLst>
                            <a:gd name="T0" fmla="*/ 431711 w 675475"/>
                            <a:gd name="T1" fmla="*/ 0 h 691096"/>
                            <a:gd name="T2" fmla="*/ 675475 w 675475"/>
                            <a:gd name="T3" fmla="*/ 75438 h 691096"/>
                            <a:gd name="T4" fmla="*/ 629742 w 675475"/>
                            <a:gd name="T5" fmla="*/ 70853 h 691096"/>
                            <a:gd name="T6" fmla="*/ 314757 w 675475"/>
                            <a:gd name="T7" fmla="*/ 202883 h 691096"/>
                            <a:gd name="T8" fmla="*/ 86487 w 675475"/>
                            <a:gd name="T9" fmla="*/ 683857 h 691096"/>
                            <a:gd name="T10" fmla="*/ 86652 w 675475"/>
                            <a:gd name="T11" fmla="*/ 691096 h 691096"/>
                            <a:gd name="T12" fmla="*/ 0 w 675475"/>
                            <a:gd name="T13" fmla="*/ 431648 h 691096"/>
                            <a:gd name="T14" fmla="*/ 431711 w 675475"/>
                            <a:gd name="T15" fmla="*/ 0 h 69109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w 675475"/>
                            <a:gd name="T25" fmla="*/ 0 h 691096"/>
                            <a:gd name="T26" fmla="*/ 675475 w 675475"/>
                            <a:gd name="T27" fmla="*/ 691096 h 69109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T24" t="T25" r="T26" b="T27"/>
                          <a:pathLst>
                            <a:path w="675475" h="691096">
                              <a:moveTo>
                                <a:pt x="431711" y="0"/>
                              </a:moveTo>
                              <a:cubicBezTo>
                                <a:pt x="522135" y="0"/>
                                <a:pt x="606082" y="27864"/>
                                <a:pt x="675475" y="75438"/>
                              </a:cubicBezTo>
                              <a:cubicBezTo>
                                <a:pt x="661708" y="72504"/>
                                <a:pt x="646595" y="70853"/>
                                <a:pt x="629742" y="70853"/>
                              </a:cubicBezTo>
                              <a:cubicBezTo>
                                <a:pt x="518478" y="70853"/>
                                <a:pt x="407175" y="123673"/>
                                <a:pt x="314757" y="202883"/>
                              </a:cubicBezTo>
                              <a:cubicBezTo>
                                <a:pt x="146888" y="344335"/>
                                <a:pt x="86487" y="544271"/>
                                <a:pt x="86487" y="683857"/>
                              </a:cubicBezTo>
                              <a:cubicBezTo>
                                <a:pt x="86487" y="686283"/>
                                <a:pt x="86576" y="688683"/>
                                <a:pt x="86652" y="691096"/>
                              </a:cubicBezTo>
                              <a:cubicBezTo>
                                <a:pt x="32271" y="618846"/>
                                <a:pt x="0" y="529031"/>
                                <a:pt x="0" y="431648"/>
                              </a:cubicBezTo>
                              <a:cubicBezTo>
                                <a:pt x="0" y="193243"/>
                                <a:pt x="193294" y="0"/>
                                <a:pt x="43171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817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Shape 29"/>
                      <wps:cNvSpPr>
                        <a:spLocks/>
                      </wps:cNvSpPr>
                      <wps:spPr bwMode="auto">
                        <a:xfrm>
                          <a:off x="5959" y="1679"/>
                          <a:ext cx="5505" cy="6932"/>
                        </a:xfrm>
                        <a:custGeom>
                          <a:avLst/>
                          <a:gdLst>
                            <a:gd name="T0" fmla="*/ 460477 w 550469"/>
                            <a:gd name="T1" fmla="*/ 0 h 693166"/>
                            <a:gd name="T2" fmla="*/ 550469 w 550469"/>
                            <a:gd name="T3" fmla="*/ 263703 h 693166"/>
                            <a:gd name="T4" fmla="*/ 162560 w 550469"/>
                            <a:gd name="T5" fmla="*/ 693166 h 693166"/>
                            <a:gd name="T6" fmla="*/ 354597 w 550469"/>
                            <a:gd name="T7" fmla="*/ 538544 h 693166"/>
                            <a:gd name="T8" fmla="*/ 350825 w 550469"/>
                            <a:gd name="T9" fmla="*/ 519684 h 693166"/>
                            <a:gd name="T10" fmla="*/ 320624 w 550469"/>
                            <a:gd name="T11" fmla="*/ 498945 h 693166"/>
                            <a:gd name="T12" fmla="*/ 305575 w 550469"/>
                            <a:gd name="T13" fmla="*/ 504596 h 693166"/>
                            <a:gd name="T14" fmla="*/ 101854 w 550469"/>
                            <a:gd name="T15" fmla="*/ 602691 h 693166"/>
                            <a:gd name="T16" fmla="*/ 0 w 550469"/>
                            <a:gd name="T17" fmla="*/ 480073 h 693166"/>
                            <a:gd name="T18" fmla="*/ 15050 w 550469"/>
                            <a:gd name="T19" fmla="*/ 361213 h 693166"/>
                            <a:gd name="T20" fmla="*/ 292341 w 550469"/>
                            <a:gd name="T21" fmla="*/ 278257 h 693166"/>
                            <a:gd name="T22" fmla="*/ 463982 w 550469"/>
                            <a:gd name="T23" fmla="*/ 33058 h 693166"/>
                            <a:gd name="T24" fmla="*/ 460477 w 550469"/>
                            <a:gd name="T25" fmla="*/ 0 h 69316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w 550469"/>
                            <a:gd name="T40" fmla="*/ 0 h 693166"/>
                            <a:gd name="T41" fmla="*/ 550469 w 550469"/>
                            <a:gd name="T42" fmla="*/ 693166 h 693166"/>
                          </a:gdLst>
                          <a:ahLst/>
                          <a:cxnLst>
                            <a:cxn ang="T26">
                              <a:pos x="T0" y="T1"/>
                            </a:cxn>
                            <a:cxn ang="T27">
                              <a:pos x="T2" y="T3"/>
                            </a:cxn>
                            <a:cxn ang="T28">
                              <a:pos x="T4" y="T5"/>
                            </a:cxn>
                            <a:cxn ang="T29">
                              <a:pos x="T6" y="T7"/>
                            </a:cxn>
                            <a:cxn ang="T30">
                              <a:pos x="T8" y="T9"/>
                            </a:cxn>
                            <a:cxn ang="T31">
                              <a:pos x="T10" y="T11"/>
                            </a:cxn>
                            <a:cxn ang="T32">
                              <a:pos x="T12" y="T13"/>
                            </a:cxn>
                            <a:cxn ang="T33">
                              <a:pos x="T14" y="T15"/>
                            </a:cxn>
                            <a:cxn ang="T34">
                              <a:pos x="T16" y="T17"/>
                            </a:cxn>
                            <a:cxn ang="T35">
                              <a:pos x="T18" y="T19"/>
                            </a:cxn>
                            <a:cxn ang="T36">
                              <a:pos x="T20" y="T21"/>
                            </a:cxn>
                            <a:cxn ang="T37">
                              <a:pos x="T22" y="T23"/>
                            </a:cxn>
                            <a:cxn ang="T38">
                              <a:pos x="T24" y="T25"/>
                            </a:cxn>
                          </a:cxnLst>
                          <a:rect l="T39" t="T40" r="T41" b="T42"/>
                          <a:pathLst>
                            <a:path w="550469" h="693166">
                              <a:moveTo>
                                <a:pt x="460477" y="0"/>
                              </a:moveTo>
                              <a:cubicBezTo>
                                <a:pt x="516852" y="72961"/>
                                <a:pt x="550469" y="164402"/>
                                <a:pt x="550469" y="263703"/>
                              </a:cubicBezTo>
                              <a:cubicBezTo>
                                <a:pt x="550469" y="487350"/>
                                <a:pt x="380416" y="671246"/>
                                <a:pt x="162560" y="693166"/>
                              </a:cubicBezTo>
                              <a:cubicBezTo>
                                <a:pt x="261658" y="652374"/>
                                <a:pt x="331965" y="583794"/>
                                <a:pt x="354597" y="538544"/>
                              </a:cubicBezTo>
                              <a:cubicBezTo>
                                <a:pt x="358381" y="531000"/>
                                <a:pt x="358381" y="525348"/>
                                <a:pt x="350825" y="519684"/>
                              </a:cubicBezTo>
                              <a:lnTo>
                                <a:pt x="320624" y="498945"/>
                              </a:lnTo>
                              <a:cubicBezTo>
                                <a:pt x="314960" y="495160"/>
                                <a:pt x="309334" y="498945"/>
                                <a:pt x="305575" y="504596"/>
                              </a:cubicBezTo>
                              <a:cubicBezTo>
                                <a:pt x="262179" y="551752"/>
                                <a:pt x="194247" y="602691"/>
                                <a:pt x="101854" y="602691"/>
                              </a:cubicBezTo>
                              <a:cubicBezTo>
                                <a:pt x="37719" y="602691"/>
                                <a:pt x="0" y="546100"/>
                                <a:pt x="0" y="480073"/>
                              </a:cubicBezTo>
                              <a:cubicBezTo>
                                <a:pt x="0" y="427253"/>
                                <a:pt x="7506" y="378219"/>
                                <a:pt x="15050" y="361213"/>
                              </a:cubicBezTo>
                              <a:cubicBezTo>
                                <a:pt x="86741" y="355575"/>
                                <a:pt x="188608" y="336715"/>
                                <a:pt x="292341" y="278257"/>
                              </a:cubicBezTo>
                              <a:cubicBezTo>
                                <a:pt x="401726" y="216027"/>
                                <a:pt x="463982" y="138671"/>
                                <a:pt x="463982" y="33058"/>
                              </a:cubicBezTo>
                              <a:cubicBezTo>
                                <a:pt x="463982" y="21641"/>
                                <a:pt x="462737" y="10604"/>
                                <a:pt x="46047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Shape 30"/>
                      <wps:cNvSpPr>
                        <a:spLocks/>
                      </wps:cNvSpPr>
                      <wps:spPr bwMode="auto">
                        <a:xfrm>
                          <a:off x="3695" y="708"/>
                          <a:ext cx="6904" cy="7924"/>
                        </a:xfrm>
                        <a:custGeom>
                          <a:avLst/>
                          <a:gdLst>
                            <a:gd name="T0" fmla="*/ 543255 w 690372"/>
                            <a:gd name="T1" fmla="*/ 0 h 792442"/>
                            <a:gd name="T2" fmla="*/ 588975 w 690372"/>
                            <a:gd name="T3" fmla="*/ 4597 h 792442"/>
                            <a:gd name="T4" fmla="*/ 686854 w 690372"/>
                            <a:gd name="T5" fmla="*/ 97092 h 792442"/>
                            <a:gd name="T6" fmla="*/ 690372 w 690372"/>
                            <a:gd name="T7" fmla="*/ 130150 h 792442"/>
                            <a:gd name="T8" fmla="*/ 518731 w 690372"/>
                            <a:gd name="T9" fmla="*/ 375348 h 792442"/>
                            <a:gd name="T10" fmla="*/ 241440 w 690372"/>
                            <a:gd name="T11" fmla="*/ 458305 h 792442"/>
                            <a:gd name="T12" fmla="*/ 226378 w 690372"/>
                            <a:gd name="T13" fmla="*/ 577164 h 792442"/>
                            <a:gd name="T14" fmla="*/ 328244 w 690372"/>
                            <a:gd name="T15" fmla="*/ 699783 h 792442"/>
                            <a:gd name="T16" fmla="*/ 531952 w 690372"/>
                            <a:gd name="T17" fmla="*/ 601688 h 792442"/>
                            <a:gd name="T18" fmla="*/ 547014 w 690372"/>
                            <a:gd name="T19" fmla="*/ 596036 h 792442"/>
                            <a:gd name="T20" fmla="*/ 577202 w 690372"/>
                            <a:gd name="T21" fmla="*/ 616776 h 792442"/>
                            <a:gd name="T22" fmla="*/ 580974 w 690372"/>
                            <a:gd name="T23" fmla="*/ 635635 h 792442"/>
                            <a:gd name="T24" fmla="*/ 388937 w 690372"/>
                            <a:gd name="T25" fmla="*/ 790258 h 792442"/>
                            <a:gd name="T26" fmla="*/ 345224 w 690372"/>
                            <a:gd name="T27" fmla="*/ 792442 h 792442"/>
                            <a:gd name="T28" fmla="*/ 165 w 690372"/>
                            <a:gd name="T29" fmla="*/ 620243 h 792442"/>
                            <a:gd name="T30" fmla="*/ 0 w 690372"/>
                            <a:gd name="T31" fmla="*/ 613004 h 792442"/>
                            <a:gd name="T32" fmla="*/ 228270 w 690372"/>
                            <a:gd name="T33" fmla="*/ 132029 h 792442"/>
                            <a:gd name="T34" fmla="*/ 543255 w 690372"/>
                            <a:gd name="T35" fmla="*/ 0 h 792442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w 690372"/>
                            <a:gd name="T55" fmla="*/ 0 h 792442"/>
                            <a:gd name="T56" fmla="*/ 690372 w 690372"/>
                            <a:gd name="T57" fmla="*/ 792442 h 792442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T54" t="T55" r="T56" b="T57"/>
                          <a:pathLst>
                            <a:path w="690372" h="792442">
                              <a:moveTo>
                                <a:pt x="543255" y="0"/>
                              </a:moveTo>
                              <a:cubicBezTo>
                                <a:pt x="560095" y="0"/>
                                <a:pt x="575208" y="1664"/>
                                <a:pt x="588975" y="4597"/>
                              </a:cubicBezTo>
                              <a:cubicBezTo>
                                <a:pt x="626237" y="30124"/>
                                <a:pt x="659282" y="61417"/>
                                <a:pt x="686854" y="97092"/>
                              </a:cubicBezTo>
                              <a:cubicBezTo>
                                <a:pt x="689127" y="107696"/>
                                <a:pt x="690372" y="118732"/>
                                <a:pt x="690372" y="130150"/>
                              </a:cubicBezTo>
                              <a:cubicBezTo>
                                <a:pt x="690372" y="235763"/>
                                <a:pt x="628104" y="313106"/>
                                <a:pt x="518731" y="375348"/>
                              </a:cubicBezTo>
                              <a:cubicBezTo>
                                <a:pt x="414985" y="433807"/>
                                <a:pt x="313131" y="452666"/>
                                <a:pt x="241440" y="458305"/>
                              </a:cubicBezTo>
                              <a:cubicBezTo>
                                <a:pt x="233883" y="475298"/>
                                <a:pt x="226378" y="524345"/>
                                <a:pt x="226378" y="577164"/>
                              </a:cubicBezTo>
                              <a:cubicBezTo>
                                <a:pt x="226378" y="643192"/>
                                <a:pt x="264097" y="699783"/>
                                <a:pt x="328244" y="699783"/>
                              </a:cubicBezTo>
                              <a:cubicBezTo>
                                <a:pt x="420637" y="699783"/>
                                <a:pt x="488556" y="648843"/>
                                <a:pt x="531952" y="601688"/>
                              </a:cubicBezTo>
                              <a:cubicBezTo>
                                <a:pt x="535711" y="596036"/>
                                <a:pt x="541337" y="592239"/>
                                <a:pt x="547014" y="596036"/>
                              </a:cubicBezTo>
                              <a:lnTo>
                                <a:pt x="577202" y="616776"/>
                              </a:lnTo>
                              <a:cubicBezTo>
                                <a:pt x="584772" y="622440"/>
                                <a:pt x="584772" y="628091"/>
                                <a:pt x="580974" y="635635"/>
                              </a:cubicBezTo>
                              <a:cubicBezTo>
                                <a:pt x="558343" y="680885"/>
                                <a:pt x="488048" y="749465"/>
                                <a:pt x="388937" y="790258"/>
                              </a:cubicBezTo>
                              <a:cubicBezTo>
                                <a:pt x="374561" y="791705"/>
                                <a:pt x="359969" y="792442"/>
                                <a:pt x="345224" y="792442"/>
                              </a:cubicBezTo>
                              <a:cubicBezTo>
                                <a:pt x="204153" y="792442"/>
                                <a:pt x="78956" y="724827"/>
                                <a:pt x="165" y="620243"/>
                              </a:cubicBezTo>
                              <a:cubicBezTo>
                                <a:pt x="89" y="617830"/>
                                <a:pt x="0" y="615429"/>
                                <a:pt x="0" y="613004"/>
                              </a:cubicBezTo>
                              <a:cubicBezTo>
                                <a:pt x="0" y="473418"/>
                                <a:pt x="60388" y="273482"/>
                                <a:pt x="228270" y="132029"/>
                              </a:cubicBezTo>
                              <a:cubicBezTo>
                                <a:pt x="320675" y="52819"/>
                                <a:pt x="431978" y="0"/>
                                <a:pt x="54325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Shape 31"/>
                      <wps:cNvSpPr>
                        <a:spLocks/>
                      </wps:cNvSpPr>
                      <wps:spPr bwMode="auto">
                        <a:xfrm>
                          <a:off x="6260" y="1651"/>
                          <a:ext cx="2321" cy="2961"/>
                        </a:xfrm>
                        <a:custGeom>
                          <a:avLst/>
                          <a:gdLst>
                            <a:gd name="T0" fmla="*/ 181115 w 232054"/>
                            <a:gd name="T1" fmla="*/ 0 h 296113"/>
                            <a:gd name="T2" fmla="*/ 232054 w 232054"/>
                            <a:gd name="T3" fmla="*/ 64122 h 296113"/>
                            <a:gd name="T4" fmla="*/ 171653 w 232054"/>
                            <a:gd name="T5" fmla="*/ 218796 h 296113"/>
                            <a:gd name="T6" fmla="*/ 0 w 232054"/>
                            <a:gd name="T7" fmla="*/ 294234 h 296113"/>
                            <a:gd name="T8" fmla="*/ 181115 w 232054"/>
                            <a:gd name="T9" fmla="*/ 0 h 296113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32054"/>
                            <a:gd name="T16" fmla="*/ 0 h 296113"/>
                            <a:gd name="T17" fmla="*/ 232054 w 232054"/>
                            <a:gd name="T18" fmla="*/ 296113 h 296113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32054" h="296113">
                              <a:moveTo>
                                <a:pt x="181115" y="0"/>
                              </a:moveTo>
                              <a:cubicBezTo>
                                <a:pt x="224511" y="0"/>
                                <a:pt x="232054" y="33947"/>
                                <a:pt x="232054" y="64122"/>
                              </a:cubicBezTo>
                              <a:cubicBezTo>
                                <a:pt x="232054" y="126352"/>
                                <a:pt x="201866" y="190500"/>
                                <a:pt x="171653" y="218796"/>
                              </a:cubicBezTo>
                              <a:cubicBezTo>
                                <a:pt x="116954" y="271602"/>
                                <a:pt x="32118" y="296113"/>
                                <a:pt x="0" y="294234"/>
                              </a:cubicBezTo>
                              <a:cubicBezTo>
                                <a:pt x="28372" y="171628"/>
                                <a:pt x="109410" y="0"/>
                                <a:pt x="1811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Shape 36"/>
                      <wps:cNvSpPr>
                        <a:spLocks/>
                      </wps:cNvSpPr>
                      <wps:spPr bwMode="auto">
                        <a:xfrm>
                          <a:off x="0" y="13927"/>
                          <a:ext cx="68178" cy="0"/>
                        </a:xfrm>
                        <a:custGeom>
                          <a:avLst/>
                          <a:gdLst>
                            <a:gd name="T0" fmla="*/ 0 w 6817893"/>
                            <a:gd name="T1" fmla="*/ 6817893 w 6817893"/>
                            <a:gd name="T2" fmla="*/ 0 60000 65536"/>
                            <a:gd name="T3" fmla="*/ 0 60000 65536"/>
                            <a:gd name="T4" fmla="*/ 0 w 6817893"/>
                            <a:gd name="T5" fmla="*/ 6817893 w 6817893"/>
                          </a:gdLst>
                          <a:ahLst/>
                          <a:cxnLst>
                            <a:cxn ang="T2">
                              <a:pos x="T0" y="0"/>
                            </a:cxn>
                            <a:cxn ang="T3">
                              <a:pos x="T1" y="0"/>
                            </a:cxn>
                          </a:cxnLst>
                          <a:rect l="T4" t="0" r="T5" b="0"/>
                          <a:pathLst>
                            <a:path w="6817893">
                              <a:moveTo>
                                <a:pt x="0" y="0"/>
                              </a:moveTo>
                              <a:lnTo>
                                <a:pt x="681789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32C2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Shape 37"/>
                      <wps:cNvSpPr>
                        <a:spLocks/>
                      </wps:cNvSpPr>
                      <wps:spPr bwMode="auto">
                        <a:xfrm>
                          <a:off x="15582" y="9496"/>
                          <a:ext cx="925" cy="527"/>
                        </a:xfrm>
                        <a:custGeom>
                          <a:avLst/>
                          <a:gdLst>
                            <a:gd name="T0" fmla="*/ 0 w 92456"/>
                            <a:gd name="T1" fmla="*/ 0 h 52730"/>
                            <a:gd name="T2" fmla="*/ 31280 w 92456"/>
                            <a:gd name="T3" fmla="*/ 20980 h 52730"/>
                            <a:gd name="T4" fmla="*/ 13221 w 92456"/>
                            <a:gd name="T5" fmla="*/ 41478 h 52730"/>
                            <a:gd name="T6" fmla="*/ 13843 w 92456"/>
                            <a:gd name="T7" fmla="*/ 42266 h 52730"/>
                            <a:gd name="T8" fmla="*/ 17678 w 92456"/>
                            <a:gd name="T9" fmla="*/ 39205 h 52730"/>
                            <a:gd name="T10" fmla="*/ 33274 w 92456"/>
                            <a:gd name="T11" fmla="*/ 25984 h 52730"/>
                            <a:gd name="T12" fmla="*/ 38583 w 92456"/>
                            <a:gd name="T13" fmla="*/ 25641 h 52730"/>
                            <a:gd name="T14" fmla="*/ 54331 w 92456"/>
                            <a:gd name="T15" fmla="*/ 25591 h 52730"/>
                            <a:gd name="T16" fmla="*/ 59703 w 92456"/>
                            <a:gd name="T17" fmla="*/ 26022 h 52730"/>
                            <a:gd name="T18" fmla="*/ 80099 w 92456"/>
                            <a:gd name="T19" fmla="*/ 41986 h 52730"/>
                            <a:gd name="T20" fmla="*/ 61595 w 92456"/>
                            <a:gd name="T21" fmla="*/ 21019 h 52730"/>
                            <a:gd name="T22" fmla="*/ 92164 w 92456"/>
                            <a:gd name="T23" fmla="*/ 267 h 52730"/>
                            <a:gd name="T24" fmla="*/ 92431 w 92456"/>
                            <a:gd name="T25" fmla="*/ 4318 h 52730"/>
                            <a:gd name="T26" fmla="*/ 92431 w 92456"/>
                            <a:gd name="T27" fmla="*/ 46088 h 52730"/>
                            <a:gd name="T28" fmla="*/ 85763 w 92456"/>
                            <a:gd name="T29" fmla="*/ 52692 h 52730"/>
                            <a:gd name="T30" fmla="*/ 7099 w 92456"/>
                            <a:gd name="T31" fmla="*/ 52692 h 52730"/>
                            <a:gd name="T32" fmla="*/ 0 w 92456"/>
                            <a:gd name="T33" fmla="*/ 45504 h 52730"/>
                            <a:gd name="T34" fmla="*/ 0 w 92456"/>
                            <a:gd name="T35" fmla="*/ 0 h 52730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w 92456"/>
                            <a:gd name="T55" fmla="*/ 0 h 52730"/>
                            <a:gd name="T56" fmla="*/ 92456 w 92456"/>
                            <a:gd name="T57" fmla="*/ 52730 h 52730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T54" t="T55" r="T56" b="T57"/>
                          <a:pathLst>
                            <a:path w="92456" h="52730">
                              <a:moveTo>
                                <a:pt x="0" y="0"/>
                              </a:moveTo>
                              <a:cubicBezTo>
                                <a:pt x="10960" y="7328"/>
                                <a:pt x="21006" y="14072"/>
                                <a:pt x="31280" y="20980"/>
                              </a:cubicBezTo>
                              <a:cubicBezTo>
                                <a:pt x="25095" y="28016"/>
                                <a:pt x="19164" y="34747"/>
                                <a:pt x="13221" y="41478"/>
                              </a:cubicBezTo>
                              <a:cubicBezTo>
                                <a:pt x="13424" y="41745"/>
                                <a:pt x="13614" y="42024"/>
                                <a:pt x="13843" y="42266"/>
                              </a:cubicBezTo>
                              <a:cubicBezTo>
                                <a:pt x="15126" y="41250"/>
                                <a:pt x="16434" y="40259"/>
                                <a:pt x="17678" y="39205"/>
                              </a:cubicBezTo>
                              <a:cubicBezTo>
                                <a:pt x="22873" y="34849"/>
                                <a:pt x="28207" y="30544"/>
                                <a:pt x="33274" y="25984"/>
                              </a:cubicBezTo>
                              <a:cubicBezTo>
                                <a:pt x="35166" y="24295"/>
                                <a:pt x="36589" y="24028"/>
                                <a:pt x="38583" y="25641"/>
                              </a:cubicBezTo>
                              <a:cubicBezTo>
                                <a:pt x="43802" y="29845"/>
                                <a:pt x="49149" y="29820"/>
                                <a:pt x="54331" y="25591"/>
                              </a:cubicBezTo>
                              <a:cubicBezTo>
                                <a:pt x="56413" y="23901"/>
                                <a:pt x="57874" y="24460"/>
                                <a:pt x="59703" y="26022"/>
                              </a:cubicBezTo>
                              <a:cubicBezTo>
                                <a:pt x="66154" y="31674"/>
                                <a:pt x="72771" y="37148"/>
                                <a:pt x="80099" y="41986"/>
                              </a:cubicBezTo>
                              <a:cubicBezTo>
                                <a:pt x="74028" y="35116"/>
                                <a:pt x="67958" y="28245"/>
                                <a:pt x="61595" y="21019"/>
                              </a:cubicBezTo>
                              <a:cubicBezTo>
                                <a:pt x="71666" y="14173"/>
                                <a:pt x="81572" y="7442"/>
                                <a:pt x="92164" y="267"/>
                              </a:cubicBezTo>
                              <a:cubicBezTo>
                                <a:pt x="92316" y="2362"/>
                                <a:pt x="92431" y="3340"/>
                                <a:pt x="92431" y="4318"/>
                              </a:cubicBezTo>
                              <a:cubicBezTo>
                                <a:pt x="92456" y="18263"/>
                                <a:pt x="92456" y="32182"/>
                                <a:pt x="92431" y="46088"/>
                              </a:cubicBezTo>
                              <a:cubicBezTo>
                                <a:pt x="92431" y="51054"/>
                                <a:pt x="90754" y="52692"/>
                                <a:pt x="85763" y="52692"/>
                              </a:cubicBezTo>
                              <a:cubicBezTo>
                                <a:pt x="59538" y="52730"/>
                                <a:pt x="33312" y="52730"/>
                                <a:pt x="7099" y="52692"/>
                              </a:cubicBezTo>
                              <a:cubicBezTo>
                                <a:pt x="1702" y="52692"/>
                                <a:pt x="38" y="50940"/>
                                <a:pt x="0" y="455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Shape 38"/>
                      <wps:cNvSpPr>
                        <a:spLocks/>
                      </wps:cNvSpPr>
                      <wps:spPr bwMode="auto">
                        <a:xfrm>
                          <a:off x="15591" y="9458"/>
                          <a:ext cx="911" cy="256"/>
                        </a:xfrm>
                        <a:custGeom>
                          <a:avLst/>
                          <a:gdLst>
                            <a:gd name="T0" fmla="*/ 686 w 91046"/>
                            <a:gd name="T1" fmla="*/ 0 h 25590"/>
                            <a:gd name="T2" fmla="*/ 90348 w 91046"/>
                            <a:gd name="T3" fmla="*/ 0 h 25590"/>
                            <a:gd name="T4" fmla="*/ 91046 w 91046"/>
                            <a:gd name="T5" fmla="*/ 952 h 25590"/>
                            <a:gd name="T6" fmla="*/ 87820 w 91046"/>
                            <a:gd name="T7" fmla="*/ 4216 h 25590"/>
                            <a:gd name="T8" fmla="*/ 50762 w 91046"/>
                            <a:gd name="T9" fmla="*/ 24155 h 25590"/>
                            <a:gd name="T10" fmla="*/ 40348 w 91046"/>
                            <a:gd name="T11" fmla="*/ 24155 h 25590"/>
                            <a:gd name="T12" fmla="*/ 3289 w 91046"/>
                            <a:gd name="T13" fmla="*/ 4216 h 25590"/>
                            <a:gd name="T14" fmla="*/ 0 w 91046"/>
                            <a:gd name="T15" fmla="*/ 1219 h 25590"/>
                            <a:gd name="T16" fmla="*/ 686 w 91046"/>
                            <a:gd name="T17" fmla="*/ 0 h 2559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91046"/>
                            <a:gd name="T28" fmla="*/ 0 h 25590"/>
                            <a:gd name="T29" fmla="*/ 91046 w 91046"/>
                            <a:gd name="T30" fmla="*/ 25590 h 2559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91046" h="25590">
                              <a:moveTo>
                                <a:pt x="686" y="0"/>
                              </a:moveTo>
                              <a:lnTo>
                                <a:pt x="90348" y="0"/>
                              </a:lnTo>
                              <a:cubicBezTo>
                                <a:pt x="90589" y="318"/>
                                <a:pt x="90831" y="648"/>
                                <a:pt x="91046" y="952"/>
                              </a:cubicBezTo>
                              <a:cubicBezTo>
                                <a:pt x="89967" y="2070"/>
                                <a:pt x="89103" y="3493"/>
                                <a:pt x="87820" y="4216"/>
                              </a:cubicBezTo>
                              <a:cubicBezTo>
                                <a:pt x="75552" y="10985"/>
                                <a:pt x="63335" y="17932"/>
                                <a:pt x="50762" y="24155"/>
                              </a:cubicBezTo>
                              <a:cubicBezTo>
                                <a:pt x="47930" y="25590"/>
                                <a:pt x="43193" y="25590"/>
                                <a:pt x="40348" y="24155"/>
                              </a:cubicBezTo>
                              <a:cubicBezTo>
                                <a:pt x="27762" y="17932"/>
                                <a:pt x="15583" y="10985"/>
                                <a:pt x="3289" y="4216"/>
                              </a:cubicBezTo>
                              <a:cubicBezTo>
                                <a:pt x="2019" y="3505"/>
                                <a:pt x="1067" y="2223"/>
                                <a:pt x="0" y="1219"/>
                              </a:cubicBezTo>
                              <a:cubicBezTo>
                                <a:pt x="229" y="800"/>
                                <a:pt x="445" y="394"/>
                                <a:pt x="68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Shape 41"/>
                      <wps:cNvSpPr>
                        <a:spLocks/>
                      </wps:cNvSpPr>
                      <wps:spPr bwMode="auto">
                        <a:xfrm>
                          <a:off x="15602" y="11176"/>
                          <a:ext cx="397" cy="793"/>
                        </a:xfrm>
                        <a:custGeom>
                          <a:avLst/>
                          <a:gdLst>
                            <a:gd name="T0" fmla="*/ 39662 w 39662"/>
                            <a:gd name="T1" fmla="*/ 0 h 79291"/>
                            <a:gd name="T2" fmla="*/ 39662 w 39662"/>
                            <a:gd name="T3" fmla="*/ 12019 h 79291"/>
                            <a:gd name="T4" fmla="*/ 29502 w 39662"/>
                            <a:gd name="T5" fmla="*/ 12019 h 79291"/>
                            <a:gd name="T6" fmla="*/ 27394 w 39662"/>
                            <a:gd name="T7" fmla="*/ 12362 h 79291"/>
                            <a:gd name="T8" fmla="*/ 24206 w 39662"/>
                            <a:gd name="T9" fmla="*/ 16769 h 79291"/>
                            <a:gd name="T10" fmla="*/ 24206 w 39662"/>
                            <a:gd name="T11" fmla="*/ 62934 h 79291"/>
                            <a:gd name="T12" fmla="*/ 25146 w 39662"/>
                            <a:gd name="T13" fmla="*/ 65423 h 79291"/>
                            <a:gd name="T14" fmla="*/ 26733 w 39662"/>
                            <a:gd name="T15" fmla="*/ 66642 h 79291"/>
                            <a:gd name="T16" fmla="*/ 29502 w 39662"/>
                            <a:gd name="T17" fmla="*/ 67277 h 79291"/>
                            <a:gd name="T18" fmla="*/ 39662 w 39662"/>
                            <a:gd name="T19" fmla="*/ 67277 h 79291"/>
                            <a:gd name="T20" fmla="*/ 39662 w 39662"/>
                            <a:gd name="T21" fmla="*/ 79291 h 79291"/>
                            <a:gd name="T22" fmla="*/ 25 w 39662"/>
                            <a:gd name="T23" fmla="*/ 39654 h 79291"/>
                            <a:gd name="T24" fmla="*/ 24259 w 39662"/>
                            <a:gd name="T25" fmla="*/ 3102 h 79291"/>
                            <a:gd name="T26" fmla="*/ 39662 w 39662"/>
                            <a:gd name="T27" fmla="*/ 0 h 79291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w 39662"/>
                            <a:gd name="T43" fmla="*/ 0 h 79291"/>
                            <a:gd name="T44" fmla="*/ 39662 w 39662"/>
                            <a:gd name="T45" fmla="*/ 79291 h 79291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T42" t="T43" r="T44" b="T45"/>
                          <a:pathLst>
                            <a:path w="39662" h="79291">
                              <a:moveTo>
                                <a:pt x="39662" y="0"/>
                              </a:moveTo>
                              <a:lnTo>
                                <a:pt x="39662" y="12019"/>
                              </a:lnTo>
                              <a:lnTo>
                                <a:pt x="29502" y="12019"/>
                              </a:lnTo>
                              <a:cubicBezTo>
                                <a:pt x="28803" y="12019"/>
                                <a:pt x="28080" y="12108"/>
                                <a:pt x="27394" y="12362"/>
                              </a:cubicBezTo>
                              <a:cubicBezTo>
                                <a:pt x="25324" y="13061"/>
                                <a:pt x="24206" y="14585"/>
                                <a:pt x="24206" y="16769"/>
                              </a:cubicBezTo>
                              <a:lnTo>
                                <a:pt x="24206" y="62934"/>
                              </a:lnTo>
                              <a:cubicBezTo>
                                <a:pt x="24231" y="63873"/>
                                <a:pt x="24549" y="64712"/>
                                <a:pt x="25146" y="65423"/>
                              </a:cubicBezTo>
                              <a:cubicBezTo>
                                <a:pt x="25578" y="65943"/>
                                <a:pt x="26124" y="66363"/>
                                <a:pt x="26733" y="66642"/>
                              </a:cubicBezTo>
                              <a:cubicBezTo>
                                <a:pt x="27597" y="67086"/>
                                <a:pt x="28537" y="67277"/>
                                <a:pt x="29502" y="67277"/>
                              </a:cubicBezTo>
                              <a:lnTo>
                                <a:pt x="39662" y="67277"/>
                              </a:lnTo>
                              <a:lnTo>
                                <a:pt x="39662" y="79291"/>
                              </a:lnTo>
                              <a:cubicBezTo>
                                <a:pt x="17602" y="79266"/>
                                <a:pt x="0" y="61397"/>
                                <a:pt x="25" y="39654"/>
                              </a:cubicBezTo>
                              <a:cubicBezTo>
                                <a:pt x="25" y="23214"/>
                                <a:pt x="10020" y="9117"/>
                                <a:pt x="24259" y="3102"/>
                              </a:cubicBezTo>
                              <a:lnTo>
                                <a:pt x="396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Shape 42"/>
                      <wps:cNvSpPr>
                        <a:spLocks/>
                      </wps:cNvSpPr>
                      <wps:spPr bwMode="auto">
                        <a:xfrm>
                          <a:off x="15999" y="11176"/>
                          <a:ext cx="397" cy="793"/>
                        </a:xfrm>
                        <a:custGeom>
                          <a:avLst/>
                          <a:gdLst>
                            <a:gd name="T0" fmla="*/ 38 w 39675"/>
                            <a:gd name="T1" fmla="*/ 0 h 79312"/>
                            <a:gd name="T2" fmla="*/ 39649 w 39675"/>
                            <a:gd name="T3" fmla="*/ 39675 h 79312"/>
                            <a:gd name="T4" fmla="*/ 0 w 39675"/>
                            <a:gd name="T5" fmla="*/ 79299 h 79312"/>
                            <a:gd name="T6" fmla="*/ 0 w 39675"/>
                            <a:gd name="T7" fmla="*/ 67285 h 79312"/>
                            <a:gd name="T8" fmla="*/ 10173 w 39675"/>
                            <a:gd name="T9" fmla="*/ 67285 h 79312"/>
                            <a:gd name="T10" fmla="*/ 12116 w 39675"/>
                            <a:gd name="T11" fmla="*/ 66980 h 79312"/>
                            <a:gd name="T12" fmla="*/ 14668 w 39675"/>
                            <a:gd name="T13" fmla="*/ 65240 h 79312"/>
                            <a:gd name="T14" fmla="*/ 15456 w 39675"/>
                            <a:gd name="T15" fmla="*/ 62509 h 79312"/>
                            <a:gd name="T16" fmla="*/ 15456 w 39675"/>
                            <a:gd name="T17" fmla="*/ 16281 h 79312"/>
                            <a:gd name="T18" fmla="*/ 14897 w 39675"/>
                            <a:gd name="T19" fmla="*/ 14376 h 79312"/>
                            <a:gd name="T20" fmla="*/ 12827 w 39675"/>
                            <a:gd name="T21" fmla="*/ 12560 h 79312"/>
                            <a:gd name="T22" fmla="*/ 10198 w 39675"/>
                            <a:gd name="T23" fmla="*/ 12027 h 79312"/>
                            <a:gd name="T24" fmla="*/ 0 w 39675"/>
                            <a:gd name="T25" fmla="*/ 12027 h 79312"/>
                            <a:gd name="T26" fmla="*/ 0 w 39675"/>
                            <a:gd name="T27" fmla="*/ 8 h 79312"/>
                            <a:gd name="T28" fmla="*/ 38 w 39675"/>
                            <a:gd name="T29" fmla="*/ 0 h 79312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w 39675"/>
                            <a:gd name="T46" fmla="*/ 0 h 79312"/>
                            <a:gd name="T47" fmla="*/ 39675 w 39675"/>
                            <a:gd name="T48" fmla="*/ 79312 h 79312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T45" t="T46" r="T47" b="T48"/>
                          <a:pathLst>
                            <a:path w="39675" h="79312">
                              <a:moveTo>
                                <a:pt x="38" y="0"/>
                              </a:moveTo>
                              <a:cubicBezTo>
                                <a:pt x="21933" y="25"/>
                                <a:pt x="39675" y="17780"/>
                                <a:pt x="39649" y="39675"/>
                              </a:cubicBezTo>
                              <a:cubicBezTo>
                                <a:pt x="39611" y="61570"/>
                                <a:pt x="21857" y="79312"/>
                                <a:pt x="0" y="79299"/>
                              </a:cubicBezTo>
                              <a:lnTo>
                                <a:pt x="0" y="67285"/>
                              </a:lnTo>
                              <a:lnTo>
                                <a:pt x="10173" y="67285"/>
                              </a:lnTo>
                              <a:cubicBezTo>
                                <a:pt x="10833" y="67285"/>
                                <a:pt x="11493" y="67208"/>
                                <a:pt x="12116" y="66980"/>
                              </a:cubicBezTo>
                              <a:cubicBezTo>
                                <a:pt x="13157" y="66675"/>
                                <a:pt x="14046" y="66116"/>
                                <a:pt x="14668" y="65240"/>
                              </a:cubicBezTo>
                              <a:cubicBezTo>
                                <a:pt x="15304" y="64414"/>
                                <a:pt x="15456" y="63487"/>
                                <a:pt x="15456" y="62509"/>
                              </a:cubicBezTo>
                              <a:lnTo>
                                <a:pt x="15456" y="16281"/>
                              </a:lnTo>
                              <a:cubicBezTo>
                                <a:pt x="15456" y="15596"/>
                                <a:pt x="15240" y="14973"/>
                                <a:pt x="14897" y="14376"/>
                              </a:cubicBezTo>
                              <a:cubicBezTo>
                                <a:pt x="14402" y="13564"/>
                                <a:pt x="13678" y="12967"/>
                                <a:pt x="12827" y="12560"/>
                              </a:cubicBezTo>
                              <a:cubicBezTo>
                                <a:pt x="12001" y="12179"/>
                                <a:pt x="11125" y="12027"/>
                                <a:pt x="10198" y="12027"/>
                              </a:cubicBezTo>
                              <a:lnTo>
                                <a:pt x="0" y="12027"/>
                              </a:lnTo>
                              <a:lnTo>
                                <a:pt x="0" y="8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Shape 43"/>
                      <wps:cNvSpPr>
                        <a:spLocks/>
                      </wps:cNvSpPr>
                      <wps:spPr bwMode="auto">
                        <a:xfrm>
                          <a:off x="15845" y="11296"/>
                          <a:ext cx="154" cy="553"/>
                        </a:xfrm>
                        <a:custGeom>
                          <a:avLst/>
                          <a:gdLst>
                            <a:gd name="T0" fmla="*/ 5296 w 15458"/>
                            <a:gd name="T1" fmla="*/ 0 h 55258"/>
                            <a:gd name="T2" fmla="*/ 15458 w 15458"/>
                            <a:gd name="T3" fmla="*/ 0 h 55258"/>
                            <a:gd name="T4" fmla="*/ 15458 w 15458"/>
                            <a:gd name="T5" fmla="*/ 2210 h 55258"/>
                            <a:gd name="T6" fmla="*/ 11963 w 15458"/>
                            <a:gd name="T7" fmla="*/ 2210 h 55258"/>
                            <a:gd name="T8" fmla="*/ 11620 w 15458"/>
                            <a:gd name="T9" fmla="*/ 2261 h 55258"/>
                            <a:gd name="T10" fmla="*/ 11278 w 15458"/>
                            <a:gd name="T11" fmla="*/ 2781 h 55258"/>
                            <a:gd name="T12" fmla="*/ 11709 w 15458"/>
                            <a:gd name="T13" fmla="*/ 3238 h 55258"/>
                            <a:gd name="T14" fmla="*/ 12065 w 15458"/>
                            <a:gd name="T15" fmla="*/ 3251 h 55258"/>
                            <a:gd name="T16" fmla="*/ 15458 w 15458"/>
                            <a:gd name="T17" fmla="*/ 3251 h 55258"/>
                            <a:gd name="T18" fmla="*/ 15458 w 15458"/>
                            <a:gd name="T19" fmla="*/ 5105 h 55258"/>
                            <a:gd name="T20" fmla="*/ 5486 w 15458"/>
                            <a:gd name="T21" fmla="*/ 5105 h 55258"/>
                            <a:gd name="T22" fmla="*/ 3924 w 15458"/>
                            <a:gd name="T23" fmla="*/ 5715 h 55258"/>
                            <a:gd name="T24" fmla="*/ 3531 w 15458"/>
                            <a:gd name="T25" fmla="*/ 7112 h 55258"/>
                            <a:gd name="T26" fmla="*/ 3531 w 15458"/>
                            <a:gd name="T27" fmla="*/ 26518 h 55258"/>
                            <a:gd name="T28" fmla="*/ 3531 w 15458"/>
                            <a:gd name="T29" fmla="*/ 46177 h 55258"/>
                            <a:gd name="T30" fmla="*/ 4521 w 15458"/>
                            <a:gd name="T31" fmla="*/ 47701 h 55258"/>
                            <a:gd name="T32" fmla="*/ 5639 w 15458"/>
                            <a:gd name="T33" fmla="*/ 47930 h 55258"/>
                            <a:gd name="T34" fmla="*/ 15458 w 15458"/>
                            <a:gd name="T35" fmla="*/ 47930 h 55258"/>
                            <a:gd name="T36" fmla="*/ 15458 w 15458"/>
                            <a:gd name="T37" fmla="*/ 50292 h 55258"/>
                            <a:gd name="T38" fmla="*/ 11811 w 15458"/>
                            <a:gd name="T39" fmla="*/ 50292 h 55258"/>
                            <a:gd name="T40" fmla="*/ 11278 w 15458"/>
                            <a:gd name="T41" fmla="*/ 50838 h 55258"/>
                            <a:gd name="T42" fmla="*/ 11278 w 15458"/>
                            <a:gd name="T43" fmla="*/ 52235 h 55258"/>
                            <a:gd name="T44" fmla="*/ 11786 w 15458"/>
                            <a:gd name="T45" fmla="*/ 52794 h 55258"/>
                            <a:gd name="T46" fmla="*/ 12103 w 15458"/>
                            <a:gd name="T47" fmla="*/ 52794 h 55258"/>
                            <a:gd name="T48" fmla="*/ 15458 w 15458"/>
                            <a:gd name="T49" fmla="*/ 52794 h 55258"/>
                            <a:gd name="T50" fmla="*/ 15458 w 15458"/>
                            <a:gd name="T51" fmla="*/ 55258 h 55258"/>
                            <a:gd name="T52" fmla="*/ 5296 w 15458"/>
                            <a:gd name="T53" fmla="*/ 55258 h 55258"/>
                            <a:gd name="T54" fmla="*/ 2515 w 15458"/>
                            <a:gd name="T55" fmla="*/ 54623 h 55258"/>
                            <a:gd name="T56" fmla="*/ 927 w 15458"/>
                            <a:gd name="T57" fmla="*/ 53403 h 55258"/>
                            <a:gd name="T58" fmla="*/ 0 w 15458"/>
                            <a:gd name="T59" fmla="*/ 50914 h 55258"/>
                            <a:gd name="T60" fmla="*/ 0 w 15458"/>
                            <a:gd name="T61" fmla="*/ 4750 h 55258"/>
                            <a:gd name="T62" fmla="*/ 3188 w 15458"/>
                            <a:gd name="T63" fmla="*/ 343 h 55258"/>
                            <a:gd name="T64" fmla="*/ 5296 w 15458"/>
                            <a:gd name="T65" fmla="*/ 0 h 5525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15458"/>
                            <a:gd name="T100" fmla="*/ 0 h 55258"/>
                            <a:gd name="T101" fmla="*/ 15458 w 15458"/>
                            <a:gd name="T102" fmla="*/ 55258 h 55258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15458" h="55258">
                              <a:moveTo>
                                <a:pt x="5296" y="0"/>
                              </a:moveTo>
                              <a:lnTo>
                                <a:pt x="15458" y="0"/>
                              </a:lnTo>
                              <a:lnTo>
                                <a:pt x="15458" y="2210"/>
                              </a:lnTo>
                              <a:lnTo>
                                <a:pt x="11963" y="2210"/>
                              </a:lnTo>
                              <a:lnTo>
                                <a:pt x="11620" y="2261"/>
                              </a:lnTo>
                              <a:cubicBezTo>
                                <a:pt x="11392" y="2337"/>
                                <a:pt x="11252" y="2553"/>
                                <a:pt x="11278" y="2781"/>
                              </a:cubicBezTo>
                              <a:cubicBezTo>
                                <a:pt x="11290" y="3010"/>
                                <a:pt x="11468" y="3200"/>
                                <a:pt x="11709" y="3238"/>
                              </a:cubicBezTo>
                              <a:lnTo>
                                <a:pt x="12065" y="3251"/>
                              </a:lnTo>
                              <a:lnTo>
                                <a:pt x="15458" y="3251"/>
                              </a:lnTo>
                              <a:lnTo>
                                <a:pt x="15458" y="5105"/>
                              </a:lnTo>
                              <a:lnTo>
                                <a:pt x="5486" y="5105"/>
                              </a:lnTo>
                              <a:cubicBezTo>
                                <a:pt x="4889" y="5118"/>
                                <a:pt x="4369" y="5309"/>
                                <a:pt x="3924" y="5715"/>
                              </a:cubicBezTo>
                              <a:cubicBezTo>
                                <a:pt x="3543" y="6109"/>
                                <a:pt x="3531" y="6617"/>
                                <a:pt x="3531" y="7112"/>
                              </a:cubicBezTo>
                              <a:cubicBezTo>
                                <a:pt x="3531" y="13564"/>
                                <a:pt x="3531" y="20041"/>
                                <a:pt x="3531" y="26518"/>
                              </a:cubicBezTo>
                              <a:cubicBezTo>
                                <a:pt x="3531" y="33071"/>
                                <a:pt x="3531" y="39611"/>
                                <a:pt x="3531" y="46177"/>
                              </a:cubicBezTo>
                              <a:cubicBezTo>
                                <a:pt x="3531" y="46926"/>
                                <a:pt x="3886" y="47422"/>
                                <a:pt x="4521" y="47701"/>
                              </a:cubicBezTo>
                              <a:cubicBezTo>
                                <a:pt x="4889" y="47879"/>
                                <a:pt x="5258" y="47930"/>
                                <a:pt x="5639" y="47930"/>
                              </a:cubicBezTo>
                              <a:lnTo>
                                <a:pt x="15458" y="47930"/>
                              </a:lnTo>
                              <a:lnTo>
                                <a:pt x="15458" y="50292"/>
                              </a:lnTo>
                              <a:lnTo>
                                <a:pt x="11811" y="50292"/>
                              </a:lnTo>
                              <a:cubicBezTo>
                                <a:pt x="11493" y="50317"/>
                                <a:pt x="11278" y="50521"/>
                                <a:pt x="11278" y="50838"/>
                              </a:cubicBezTo>
                              <a:cubicBezTo>
                                <a:pt x="11252" y="51308"/>
                                <a:pt x="11252" y="51778"/>
                                <a:pt x="11278" y="52235"/>
                              </a:cubicBezTo>
                              <a:cubicBezTo>
                                <a:pt x="11278" y="52578"/>
                                <a:pt x="11468" y="52756"/>
                                <a:pt x="11786" y="52794"/>
                              </a:cubicBezTo>
                              <a:lnTo>
                                <a:pt x="12103" y="52794"/>
                              </a:lnTo>
                              <a:lnTo>
                                <a:pt x="15458" y="52794"/>
                              </a:lnTo>
                              <a:lnTo>
                                <a:pt x="15458" y="55258"/>
                              </a:lnTo>
                              <a:lnTo>
                                <a:pt x="5296" y="55258"/>
                              </a:lnTo>
                              <a:cubicBezTo>
                                <a:pt x="4331" y="55258"/>
                                <a:pt x="3391" y="55067"/>
                                <a:pt x="2515" y="54623"/>
                              </a:cubicBezTo>
                              <a:cubicBezTo>
                                <a:pt x="1918" y="54331"/>
                                <a:pt x="1372" y="53924"/>
                                <a:pt x="927" y="53403"/>
                              </a:cubicBezTo>
                              <a:cubicBezTo>
                                <a:pt x="343" y="52692"/>
                                <a:pt x="25" y="51854"/>
                                <a:pt x="0" y="50914"/>
                              </a:cubicBezTo>
                              <a:lnTo>
                                <a:pt x="0" y="4750"/>
                              </a:lnTo>
                              <a:cubicBezTo>
                                <a:pt x="0" y="2565"/>
                                <a:pt x="1118" y="1041"/>
                                <a:pt x="3188" y="343"/>
                              </a:cubicBezTo>
                              <a:cubicBezTo>
                                <a:pt x="3873" y="89"/>
                                <a:pt x="4585" y="0"/>
                                <a:pt x="52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Shape 44"/>
                      <wps:cNvSpPr>
                        <a:spLocks/>
                      </wps:cNvSpPr>
                      <wps:spPr bwMode="auto">
                        <a:xfrm>
                          <a:off x="15999" y="11296"/>
                          <a:ext cx="155" cy="553"/>
                        </a:xfrm>
                        <a:custGeom>
                          <a:avLst/>
                          <a:gdLst>
                            <a:gd name="T0" fmla="*/ 0 w 15454"/>
                            <a:gd name="T1" fmla="*/ 0 h 55258"/>
                            <a:gd name="T2" fmla="*/ 10196 w 15454"/>
                            <a:gd name="T3" fmla="*/ 0 h 55258"/>
                            <a:gd name="T4" fmla="*/ 12825 w 15454"/>
                            <a:gd name="T5" fmla="*/ 533 h 55258"/>
                            <a:gd name="T6" fmla="*/ 14895 w 15454"/>
                            <a:gd name="T7" fmla="*/ 2349 h 55258"/>
                            <a:gd name="T8" fmla="*/ 15454 w 15454"/>
                            <a:gd name="T9" fmla="*/ 4254 h 55258"/>
                            <a:gd name="T10" fmla="*/ 15454 w 15454"/>
                            <a:gd name="T11" fmla="*/ 4699 h 55258"/>
                            <a:gd name="T12" fmla="*/ 15454 w 15454"/>
                            <a:gd name="T13" fmla="*/ 27648 h 55258"/>
                            <a:gd name="T14" fmla="*/ 15454 w 15454"/>
                            <a:gd name="T15" fmla="*/ 50482 h 55258"/>
                            <a:gd name="T16" fmla="*/ 14666 w 15454"/>
                            <a:gd name="T17" fmla="*/ 53213 h 55258"/>
                            <a:gd name="T18" fmla="*/ 12113 w 15454"/>
                            <a:gd name="T19" fmla="*/ 54953 h 55258"/>
                            <a:gd name="T20" fmla="*/ 10170 w 15454"/>
                            <a:gd name="T21" fmla="*/ 55258 h 55258"/>
                            <a:gd name="T22" fmla="*/ 0 w 15454"/>
                            <a:gd name="T23" fmla="*/ 55258 h 55258"/>
                            <a:gd name="T24" fmla="*/ 0 w 15454"/>
                            <a:gd name="T25" fmla="*/ 52794 h 55258"/>
                            <a:gd name="T26" fmla="*/ 10 w 15454"/>
                            <a:gd name="T27" fmla="*/ 52794 h 55258"/>
                            <a:gd name="T28" fmla="*/ 2157 w 15454"/>
                            <a:gd name="T29" fmla="*/ 52794 h 55258"/>
                            <a:gd name="T30" fmla="*/ 3604 w 15454"/>
                            <a:gd name="T31" fmla="*/ 52794 h 55258"/>
                            <a:gd name="T32" fmla="*/ 4176 w 15454"/>
                            <a:gd name="T33" fmla="*/ 52273 h 55258"/>
                            <a:gd name="T34" fmla="*/ 4176 w 15454"/>
                            <a:gd name="T35" fmla="*/ 50800 h 55258"/>
                            <a:gd name="T36" fmla="*/ 3681 w 15454"/>
                            <a:gd name="T37" fmla="*/ 50292 h 55258"/>
                            <a:gd name="T38" fmla="*/ 0 w 15454"/>
                            <a:gd name="T39" fmla="*/ 50292 h 55258"/>
                            <a:gd name="T40" fmla="*/ 0 w 15454"/>
                            <a:gd name="T41" fmla="*/ 47930 h 55258"/>
                            <a:gd name="T42" fmla="*/ 9815 w 15454"/>
                            <a:gd name="T43" fmla="*/ 47930 h 55258"/>
                            <a:gd name="T44" fmla="*/ 10374 w 15454"/>
                            <a:gd name="T45" fmla="*/ 47879 h 55258"/>
                            <a:gd name="T46" fmla="*/ 11923 w 15454"/>
                            <a:gd name="T47" fmla="*/ 46076 h 55258"/>
                            <a:gd name="T48" fmla="*/ 11923 w 15454"/>
                            <a:gd name="T49" fmla="*/ 6896 h 55258"/>
                            <a:gd name="T50" fmla="*/ 10678 w 15454"/>
                            <a:gd name="T51" fmla="*/ 5232 h 55258"/>
                            <a:gd name="T52" fmla="*/ 9739 w 15454"/>
                            <a:gd name="T53" fmla="*/ 5105 h 55258"/>
                            <a:gd name="T54" fmla="*/ 0 w 15454"/>
                            <a:gd name="T55" fmla="*/ 5105 h 55258"/>
                            <a:gd name="T56" fmla="*/ 0 w 15454"/>
                            <a:gd name="T57" fmla="*/ 3251 h 55258"/>
                            <a:gd name="T58" fmla="*/ 3401 w 15454"/>
                            <a:gd name="T59" fmla="*/ 3251 h 55258"/>
                            <a:gd name="T60" fmla="*/ 3757 w 15454"/>
                            <a:gd name="T61" fmla="*/ 3238 h 55258"/>
                            <a:gd name="T62" fmla="*/ 4176 w 15454"/>
                            <a:gd name="T63" fmla="*/ 2781 h 55258"/>
                            <a:gd name="T64" fmla="*/ 3833 w 15454"/>
                            <a:gd name="T65" fmla="*/ 2261 h 55258"/>
                            <a:gd name="T66" fmla="*/ 3490 w 15454"/>
                            <a:gd name="T67" fmla="*/ 2210 h 55258"/>
                            <a:gd name="T68" fmla="*/ 0 w 15454"/>
                            <a:gd name="T69" fmla="*/ 2210 h 55258"/>
                            <a:gd name="T70" fmla="*/ 0 w 15454"/>
                            <a:gd name="T71" fmla="*/ 0 h 55258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15454"/>
                            <a:gd name="T109" fmla="*/ 0 h 55258"/>
                            <a:gd name="T110" fmla="*/ 15454 w 15454"/>
                            <a:gd name="T111" fmla="*/ 55258 h 55258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15454" h="55258">
                              <a:moveTo>
                                <a:pt x="0" y="0"/>
                              </a:moveTo>
                              <a:lnTo>
                                <a:pt x="10196" y="0"/>
                              </a:lnTo>
                              <a:cubicBezTo>
                                <a:pt x="11123" y="0"/>
                                <a:pt x="11986" y="152"/>
                                <a:pt x="12825" y="533"/>
                              </a:cubicBezTo>
                              <a:cubicBezTo>
                                <a:pt x="13676" y="940"/>
                                <a:pt x="14400" y="1537"/>
                                <a:pt x="14895" y="2349"/>
                              </a:cubicBezTo>
                              <a:cubicBezTo>
                                <a:pt x="15238" y="2946"/>
                                <a:pt x="15454" y="3569"/>
                                <a:pt x="15454" y="4254"/>
                              </a:cubicBezTo>
                              <a:lnTo>
                                <a:pt x="15454" y="4699"/>
                              </a:lnTo>
                              <a:lnTo>
                                <a:pt x="15454" y="27648"/>
                              </a:lnTo>
                              <a:lnTo>
                                <a:pt x="15454" y="50482"/>
                              </a:lnTo>
                              <a:cubicBezTo>
                                <a:pt x="15454" y="51460"/>
                                <a:pt x="15301" y="52388"/>
                                <a:pt x="14666" y="53213"/>
                              </a:cubicBezTo>
                              <a:cubicBezTo>
                                <a:pt x="14031" y="54089"/>
                                <a:pt x="13155" y="54648"/>
                                <a:pt x="12113" y="54953"/>
                              </a:cubicBezTo>
                              <a:cubicBezTo>
                                <a:pt x="11479" y="55181"/>
                                <a:pt x="10818" y="55258"/>
                                <a:pt x="10170" y="55258"/>
                              </a:cubicBezTo>
                              <a:lnTo>
                                <a:pt x="0" y="55258"/>
                              </a:lnTo>
                              <a:lnTo>
                                <a:pt x="0" y="52794"/>
                              </a:lnTo>
                              <a:lnTo>
                                <a:pt x="10" y="52794"/>
                              </a:lnTo>
                              <a:lnTo>
                                <a:pt x="2157" y="52794"/>
                              </a:lnTo>
                              <a:cubicBezTo>
                                <a:pt x="2639" y="52794"/>
                                <a:pt x="3122" y="52807"/>
                                <a:pt x="3604" y="52794"/>
                              </a:cubicBezTo>
                              <a:cubicBezTo>
                                <a:pt x="3947" y="52768"/>
                                <a:pt x="4163" y="52616"/>
                                <a:pt x="4176" y="52273"/>
                              </a:cubicBezTo>
                              <a:cubicBezTo>
                                <a:pt x="4214" y="51778"/>
                                <a:pt x="4201" y="51295"/>
                                <a:pt x="4176" y="50800"/>
                              </a:cubicBezTo>
                              <a:cubicBezTo>
                                <a:pt x="4163" y="50508"/>
                                <a:pt x="3947" y="50317"/>
                                <a:pt x="3681" y="50292"/>
                              </a:cubicBezTo>
                              <a:lnTo>
                                <a:pt x="0" y="50292"/>
                              </a:lnTo>
                              <a:lnTo>
                                <a:pt x="0" y="47930"/>
                              </a:lnTo>
                              <a:lnTo>
                                <a:pt x="9815" y="47930"/>
                              </a:lnTo>
                              <a:lnTo>
                                <a:pt x="10374" y="47879"/>
                              </a:lnTo>
                              <a:cubicBezTo>
                                <a:pt x="11402" y="47701"/>
                                <a:pt x="11923" y="47079"/>
                                <a:pt x="11923" y="46076"/>
                              </a:cubicBezTo>
                              <a:lnTo>
                                <a:pt x="11923" y="6896"/>
                              </a:lnTo>
                              <a:cubicBezTo>
                                <a:pt x="11923" y="6032"/>
                                <a:pt x="11517" y="5486"/>
                                <a:pt x="10678" y="5232"/>
                              </a:cubicBezTo>
                              <a:cubicBezTo>
                                <a:pt x="10374" y="5143"/>
                                <a:pt x="10043" y="5105"/>
                                <a:pt x="9739" y="5105"/>
                              </a:cubicBezTo>
                              <a:lnTo>
                                <a:pt x="0" y="5105"/>
                              </a:lnTo>
                              <a:lnTo>
                                <a:pt x="0" y="3251"/>
                              </a:lnTo>
                              <a:lnTo>
                                <a:pt x="3401" y="3251"/>
                              </a:lnTo>
                              <a:lnTo>
                                <a:pt x="3757" y="3238"/>
                              </a:lnTo>
                              <a:cubicBezTo>
                                <a:pt x="3985" y="3200"/>
                                <a:pt x="4163" y="3010"/>
                                <a:pt x="4176" y="2781"/>
                              </a:cubicBezTo>
                              <a:cubicBezTo>
                                <a:pt x="4214" y="2527"/>
                                <a:pt x="4087" y="2337"/>
                                <a:pt x="3833" y="2261"/>
                              </a:cubicBezTo>
                              <a:lnTo>
                                <a:pt x="3490" y="2210"/>
                              </a:lnTo>
                              <a:lnTo>
                                <a:pt x="0" y="22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E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Shape 45"/>
                      <wps:cNvSpPr>
                        <a:spLocks/>
                      </wps:cNvSpPr>
                      <wps:spPr bwMode="auto">
                        <a:xfrm>
                          <a:off x="15880" y="11347"/>
                          <a:ext cx="238" cy="429"/>
                        </a:xfrm>
                        <a:custGeom>
                          <a:avLst/>
                          <a:gdLst>
                            <a:gd name="T0" fmla="*/ 1956 w 23863"/>
                            <a:gd name="T1" fmla="*/ 0 h 42824"/>
                            <a:gd name="T2" fmla="*/ 21666 w 23863"/>
                            <a:gd name="T3" fmla="*/ 0 h 42824"/>
                            <a:gd name="T4" fmla="*/ 22606 w 23863"/>
                            <a:gd name="T5" fmla="*/ 127 h 42824"/>
                            <a:gd name="T6" fmla="*/ 23863 w 23863"/>
                            <a:gd name="T7" fmla="*/ 1791 h 42824"/>
                            <a:gd name="T8" fmla="*/ 23863 w 23863"/>
                            <a:gd name="T9" fmla="*/ 40970 h 42824"/>
                            <a:gd name="T10" fmla="*/ 22314 w 23863"/>
                            <a:gd name="T11" fmla="*/ 42774 h 42824"/>
                            <a:gd name="T12" fmla="*/ 21755 w 23863"/>
                            <a:gd name="T13" fmla="*/ 42824 h 42824"/>
                            <a:gd name="T14" fmla="*/ 2121 w 23863"/>
                            <a:gd name="T15" fmla="*/ 42824 h 42824"/>
                            <a:gd name="T16" fmla="*/ 991 w 23863"/>
                            <a:gd name="T17" fmla="*/ 42596 h 42824"/>
                            <a:gd name="T18" fmla="*/ 0 w 23863"/>
                            <a:gd name="T19" fmla="*/ 41072 h 42824"/>
                            <a:gd name="T20" fmla="*/ 0 w 23863"/>
                            <a:gd name="T21" fmla="*/ 21412 h 42824"/>
                            <a:gd name="T22" fmla="*/ 0 w 23863"/>
                            <a:gd name="T23" fmla="*/ 2007 h 42824"/>
                            <a:gd name="T24" fmla="*/ 394 w 23863"/>
                            <a:gd name="T25" fmla="*/ 610 h 42824"/>
                            <a:gd name="T26" fmla="*/ 1956 w 23863"/>
                            <a:gd name="T27" fmla="*/ 0 h 42824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w 23863"/>
                            <a:gd name="T43" fmla="*/ 0 h 42824"/>
                            <a:gd name="T44" fmla="*/ 23863 w 23863"/>
                            <a:gd name="T45" fmla="*/ 42824 h 42824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T42" t="T43" r="T44" b="T45"/>
                          <a:pathLst>
                            <a:path w="23863" h="42824">
                              <a:moveTo>
                                <a:pt x="1956" y="0"/>
                              </a:moveTo>
                              <a:lnTo>
                                <a:pt x="21666" y="0"/>
                              </a:lnTo>
                              <a:cubicBezTo>
                                <a:pt x="21971" y="0"/>
                                <a:pt x="22314" y="38"/>
                                <a:pt x="22606" y="127"/>
                              </a:cubicBezTo>
                              <a:cubicBezTo>
                                <a:pt x="23457" y="381"/>
                                <a:pt x="23863" y="927"/>
                                <a:pt x="23863" y="1791"/>
                              </a:cubicBezTo>
                              <a:lnTo>
                                <a:pt x="23863" y="40970"/>
                              </a:lnTo>
                              <a:cubicBezTo>
                                <a:pt x="23863" y="41974"/>
                                <a:pt x="23343" y="42596"/>
                                <a:pt x="22314" y="42774"/>
                              </a:cubicBezTo>
                              <a:lnTo>
                                <a:pt x="21755" y="42824"/>
                              </a:lnTo>
                              <a:lnTo>
                                <a:pt x="2121" y="42824"/>
                              </a:lnTo>
                              <a:cubicBezTo>
                                <a:pt x="1740" y="42824"/>
                                <a:pt x="1359" y="42774"/>
                                <a:pt x="991" y="42596"/>
                              </a:cubicBezTo>
                              <a:cubicBezTo>
                                <a:pt x="356" y="42316"/>
                                <a:pt x="0" y="41821"/>
                                <a:pt x="0" y="41072"/>
                              </a:cubicBezTo>
                              <a:cubicBezTo>
                                <a:pt x="13" y="34506"/>
                                <a:pt x="0" y="27965"/>
                                <a:pt x="0" y="21412"/>
                              </a:cubicBezTo>
                              <a:cubicBezTo>
                                <a:pt x="0" y="14935"/>
                                <a:pt x="13" y="8458"/>
                                <a:pt x="0" y="2007"/>
                              </a:cubicBezTo>
                              <a:cubicBezTo>
                                <a:pt x="0" y="1511"/>
                                <a:pt x="25" y="1003"/>
                                <a:pt x="394" y="610"/>
                              </a:cubicBezTo>
                              <a:cubicBezTo>
                                <a:pt x="838" y="203"/>
                                <a:pt x="1359" y="13"/>
                                <a:pt x="19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Shape 46"/>
                      <wps:cNvSpPr>
                        <a:spLocks/>
                      </wps:cNvSpPr>
                      <wps:spPr bwMode="auto">
                        <a:xfrm>
                          <a:off x="15957" y="11799"/>
                          <a:ext cx="84" cy="25"/>
                        </a:xfrm>
                        <a:custGeom>
                          <a:avLst/>
                          <a:gdLst>
                            <a:gd name="T0" fmla="*/ 559 w 8420"/>
                            <a:gd name="T1" fmla="*/ 0 h 2515"/>
                            <a:gd name="T2" fmla="*/ 7887 w 8420"/>
                            <a:gd name="T3" fmla="*/ 0 h 2515"/>
                            <a:gd name="T4" fmla="*/ 8382 w 8420"/>
                            <a:gd name="T5" fmla="*/ 508 h 2515"/>
                            <a:gd name="T6" fmla="*/ 8382 w 8420"/>
                            <a:gd name="T7" fmla="*/ 1981 h 2515"/>
                            <a:gd name="T8" fmla="*/ 7811 w 8420"/>
                            <a:gd name="T9" fmla="*/ 2502 h 2515"/>
                            <a:gd name="T10" fmla="*/ 6363 w 8420"/>
                            <a:gd name="T11" fmla="*/ 2502 h 2515"/>
                            <a:gd name="T12" fmla="*/ 533 w 8420"/>
                            <a:gd name="T13" fmla="*/ 2502 h 2515"/>
                            <a:gd name="T14" fmla="*/ 25 w 8420"/>
                            <a:gd name="T15" fmla="*/ 1943 h 2515"/>
                            <a:gd name="T16" fmla="*/ 25 w 8420"/>
                            <a:gd name="T17" fmla="*/ 546 h 2515"/>
                            <a:gd name="T18" fmla="*/ 559 w 8420"/>
                            <a:gd name="T19" fmla="*/ 0 h 251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w 8420"/>
                            <a:gd name="T31" fmla="*/ 0 h 2515"/>
                            <a:gd name="T32" fmla="*/ 8420 w 8420"/>
                            <a:gd name="T33" fmla="*/ 2515 h 2515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T30" t="T31" r="T32" b="T33"/>
                          <a:pathLst>
                            <a:path w="8420" h="2515">
                              <a:moveTo>
                                <a:pt x="559" y="0"/>
                              </a:moveTo>
                              <a:lnTo>
                                <a:pt x="7887" y="0"/>
                              </a:lnTo>
                              <a:cubicBezTo>
                                <a:pt x="8166" y="25"/>
                                <a:pt x="8369" y="203"/>
                                <a:pt x="8382" y="508"/>
                              </a:cubicBezTo>
                              <a:cubicBezTo>
                                <a:pt x="8407" y="1003"/>
                                <a:pt x="8420" y="1486"/>
                                <a:pt x="8382" y="1981"/>
                              </a:cubicBezTo>
                              <a:cubicBezTo>
                                <a:pt x="8369" y="2311"/>
                                <a:pt x="8166" y="2476"/>
                                <a:pt x="7811" y="2502"/>
                              </a:cubicBezTo>
                              <a:cubicBezTo>
                                <a:pt x="7328" y="2515"/>
                                <a:pt x="6845" y="2502"/>
                                <a:pt x="6363" y="2502"/>
                              </a:cubicBezTo>
                              <a:lnTo>
                                <a:pt x="533" y="2502"/>
                              </a:lnTo>
                              <a:cubicBezTo>
                                <a:pt x="229" y="2464"/>
                                <a:pt x="25" y="2273"/>
                                <a:pt x="25" y="1943"/>
                              </a:cubicBezTo>
                              <a:cubicBezTo>
                                <a:pt x="0" y="1486"/>
                                <a:pt x="0" y="1016"/>
                                <a:pt x="25" y="546"/>
                              </a:cubicBezTo>
                              <a:cubicBezTo>
                                <a:pt x="25" y="216"/>
                                <a:pt x="254" y="25"/>
                                <a:pt x="5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Shape 47"/>
                      <wps:cNvSpPr>
                        <a:spLocks/>
                      </wps:cNvSpPr>
                      <wps:spPr bwMode="auto">
                        <a:xfrm>
                          <a:off x="15957" y="11318"/>
                          <a:ext cx="84" cy="11"/>
                        </a:xfrm>
                        <a:custGeom>
                          <a:avLst/>
                          <a:gdLst>
                            <a:gd name="T0" fmla="*/ 711 w 8420"/>
                            <a:gd name="T1" fmla="*/ 0 h 1041"/>
                            <a:gd name="T2" fmla="*/ 7696 w 8420"/>
                            <a:gd name="T3" fmla="*/ 0 h 1041"/>
                            <a:gd name="T4" fmla="*/ 8039 w 8420"/>
                            <a:gd name="T5" fmla="*/ 51 h 1041"/>
                            <a:gd name="T6" fmla="*/ 8382 w 8420"/>
                            <a:gd name="T7" fmla="*/ 571 h 1041"/>
                            <a:gd name="T8" fmla="*/ 7963 w 8420"/>
                            <a:gd name="T9" fmla="*/ 1029 h 1041"/>
                            <a:gd name="T10" fmla="*/ 7607 w 8420"/>
                            <a:gd name="T11" fmla="*/ 1041 h 1041"/>
                            <a:gd name="T12" fmla="*/ 813 w 8420"/>
                            <a:gd name="T13" fmla="*/ 1041 h 1041"/>
                            <a:gd name="T14" fmla="*/ 457 w 8420"/>
                            <a:gd name="T15" fmla="*/ 1029 h 1041"/>
                            <a:gd name="T16" fmla="*/ 25 w 8420"/>
                            <a:gd name="T17" fmla="*/ 571 h 1041"/>
                            <a:gd name="T18" fmla="*/ 368 w 8420"/>
                            <a:gd name="T19" fmla="*/ 51 h 1041"/>
                            <a:gd name="T20" fmla="*/ 711 w 8420"/>
                            <a:gd name="T21" fmla="*/ 0 h 1041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w 8420"/>
                            <a:gd name="T34" fmla="*/ 0 h 1041"/>
                            <a:gd name="T35" fmla="*/ 8420 w 8420"/>
                            <a:gd name="T36" fmla="*/ 1041 h 1041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T33" t="T34" r="T35" b="T36"/>
                          <a:pathLst>
                            <a:path w="8420" h="1041">
                              <a:moveTo>
                                <a:pt x="711" y="0"/>
                              </a:moveTo>
                              <a:lnTo>
                                <a:pt x="7696" y="0"/>
                              </a:lnTo>
                              <a:lnTo>
                                <a:pt x="8039" y="51"/>
                              </a:lnTo>
                              <a:cubicBezTo>
                                <a:pt x="8293" y="127"/>
                                <a:pt x="8420" y="318"/>
                                <a:pt x="8382" y="571"/>
                              </a:cubicBezTo>
                              <a:cubicBezTo>
                                <a:pt x="8369" y="800"/>
                                <a:pt x="8191" y="991"/>
                                <a:pt x="7963" y="1029"/>
                              </a:cubicBezTo>
                              <a:lnTo>
                                <a:pt x="7607" y="1041"/>
                              </a:lnTo>
                              <a:lnTo>
                                <a:pt x="813" y="1041"/>
                              </a:lnTo>
                              <a:lnTo>
                                <a:pt x="457" y="1029"/>
                              </a:lnTo>
                              <a:cubicBezTo>
                                <a:pt x="216" y="991"/>
                                <a:pt x="38" y="800"/>
                                <a:pt x="25" y="571"/>
                              </a:cubicBezTo>
                              <a:cubicBezTo>
                                <a:pt x="0" y="343"/>
                                <a:pt x="140" y="127"/>
                                <a:pt x="368" y="51"/>
                              </a:cubicBezTo>
                              <a:lnTo>
                                <a:pt x="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Shape 48"/>
                      <wps:cNvSpPr>
                        <a:spLocks/>
                      </wps:cNvSpPr>
                      <wps:spPr bwMode="auto">
                        <a:xfrm>
                          <a:off x="15600" y="7211"/>
                          <a:ext cx="410" cy="1278"/>
                        </a:xfrm>
                        <a:custGeom>
                          <a:avLst/>
                          <a:gdLst>
                            <a:gd name="T0" fmla="*/ 37783 w 41046"/>
                            <a:gd name="T1" fmla="*/ 0 h 127876"/>
                            <a:gd name="T2" fmla="*/ 41046 w 41046"/>
                            <a:gd name="T3" fmla="*/ 0 h 127876"/>
                            <a:gd name="T4" fmla="*/ 41046 w 41046"/>
                            <a:gd name="T5" fmla="*/ 22640 h 127876"/>
                            <a:gd name="T6" fmla="*/ 40932 w 41046"/>
                            <a:gd name="T7" fmla="*/ 22593 h 127876"/>
                            <a:gd name="T8" fmla="*/ 22428 w 41046"/>
                            <a:gd name="T9" fmla="*/ 41389 h 127876"/>
                            <a:gd name="T10" fmla="*/ 27937 w 41046"/>
                            <a:gd name="T11" fmla="*/ 54496 h 127876"/>
                            <a:gd name="T12" fmla="*/ 41046 w 41046"/>
                            <a:gd name="T13" fmla="*/ 59852 h 127876"/>
                            <a:gd name="T14" fmla="*/ 41046 w 41046"/>
                            <a:gd name="T15" fmla="*/ 127854 h 127876"/>
                            <a:gd name="T16" fmla="*/ 39916 w 41046"/>
                            <a:gd name="T17" fmla="*/ 127876 h 127876"/>
                            <a:gd name="T18" fmla="*/ 38151 w 41046"/>
                            <a:gd name="T19" fmla="*/ 125476 h 127876"/>
                            <a:gd name="T20" fmla="*/ 12243 w 41046"/>
                            <a:gd name="T21" fmla="*/ 81572 h 127876"/>
                            <a:gd name="T22" fmla="*/ 2019 w 41046"/>
                            <a:gd name="T23" fmla="*/ 52502 h 127876"/>
                            <a:gd name="T24" fmla="*/ 2324 w 41046"/>
                            <a:gd name="T25" fmla="*/ 28943 h 127876"/>
                            <a:gd name="T26" fmla="*/ 15926 w 41046"/>
                            <a:gd name="T27" fmla="*/ 8814 h 127876"/>
                            <a:gd name="T28" fmla="*/ 37097 w 41046"/>
                            <a:gd name="T29" fmla="*/ 229 h 127876"/>
                            <a:gd name="T30" fmla="*/ 37783 w 41046"/>
                            <a:gd name="T31" fmla="*/ 0 h 12787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w 41046"/>
                            <a:gd name="T49" fmla="*/ 0 h 127876"/>
                            <a:gd name="T50" fmla="*/ 41046 w 41046"/>
                            <a:gd name="T51" fmla="*/ 127876 h 12787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T48" t="T49" r="T50" b="T51"/>
                          <a:pathLst>
                            <a:path w="41046" h="127876">
                              <a:moveTo>
                                <a:pt x="37783" y="0"/>
                              </a:moveTo>
                              <a:lnTo>
                                <a:pt x="41046" y="0"/>
                              </a:lnTo>
                              <a:lnTo>
                                <a:pt x="41046" y="22640"/>
                              </a:lnTo>
                              <a:lnTo>
                                <a:pt x="40932" y="22593"/>
                              </a:lnTo>
                              <a:cubicBezTo>
                                <a:pt x="30683" y="22631"/>
                                <a:pt x="22365" y="31051"/>
                                <a:pt x="22428" y="41389"/>
                              </a:cubicBezTo>
                              <a:cubicBezTo>
                                <a:pt x="22466" y="46526"/>
                                <a:pt x="24565" y="51156"/>
                                <a:pt x="27937" y="54496"/>
                              </a:cubicBezTo>
                              <a:lnTo>
                                <a:pt x="41046" y="59852"/>
                              </a:lnTo>
                              <a:lnTo>
                                <a:pt x="41046" y="127854"/>
                              </a:lnTo>
                              <a:lnTo>
                                <a:pt x="39916" y="127876"/>
                              </a:lnTo>
                              <a:cubicBezTo>
                                <a:pt x="39268" y="127114"/>
                                <a:pt x="38710" y="126276"/>
                                <a:pt x="38151" y="125476"/>
                              </a:cubicBezTo>
                              <a:cubicBezTo>
                                <a:pt x="28385" y="111481"/>
                                <a:pt x="19533" y="97015"/>
                                <a:pt x="12243" y="81572"/>
                              </a:cubicBezTo>
                              <a:cubicBezTo>
                                <a:pt x="7849" y="72250"/>
                                <a:pt x="4115" y="62662"/>
                                <a:pt x="2019" y="52502"/>
                              </a:cubicBezTo>
                              <a:cubicBezTo>
                                <a:pt x="406" y="44640"/>
                                <a:pt x="0" y="36779"/>
                                <a:pt x="2324" y="28943"/>
                              </a:cubicBezTo>
                              <a:cubicBezTo>
                                <a:pt x="4775" y="20828"/>
                                <a:pt x="9296" y="14097"/>
                                <a:pt x="15926" y="8814"/>
                              </a:cubicBezTo>
                              <a:cubicBezTo>
                                <a:pt x="22098" y="3861"/>
                                <a:pt x="29185" y="1003"/>
                                <a:pt x="37097" y="229"/>
                              </a:cubicBezTo>
                              <a:lnTo>
                                <a:pt x="377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Shape 49"/>
                      <wps:cNvSpPr>
                        <a:spLocks/>
                      </wps:cNvSpPr>
                      <wps:spPr bwMode="auto">
                        <a:xfrm>
                          <a:off x="16010" y="7211"/>
                          <a:ext cx="409" cy="1278"/>
                        </a:xfrm>
                        <a:custGeom>
                          <a:avLst/>
                          <a:gdLst>
                            <a:gd name="T0" fmla="*/ 0 w 40932"/>
                            <a:gd name="T1" fmla="*/ 0 h 127854"/>
                            <a:gd name="T2" fmla="*/ 3251 w 40932"/>
                            <a:gd name="T3" fmla="*/ 0 h 127854"/>
                            <a:gd name="T4" fmla="*/ 10973 w 40932"/>
                            <a:gd name="T5" fmla="*/ 1562 h 127854"/>
                            <a:gd name="T6" fmla="*/ 31598 w 40932"/>
                            <a:gd name="T7" fmla="*/ 15253 h 127854"/>
                            <a:gd name="T8" fmla="*/ 39408 w 40932"/>
                            <a:gd name="T9" fmla="*/ 31483 h 127854"/>
                            <a:gd name="T10" fmla="*/ 38824 w 40932"/>
                            <a:gd name="T11" fmla="*/ 51816 h 127854"/>
                            <a:gd name="T12" fmla="*/ 25273 w 40932"/>
                            <a:gd name="T13" fmla="*/ 86347 h 127854"/>
                            <a:gd name="T14" fmla="*/ 2032 w 40932"/>
                            <a:gd name="T15" fmla="*/ 126873 h 127854"/>
                            <a:gd name="T16" fmla="*/ 1397 w 40932"/>
                            <a:gd name="T17" fmla="*/ 127825 h 127854"/>
                            <a:gd name="T18" fmla="*/ 0 w 40932"/>
                            <a:gd name="T19" fmla="*/ 127854 h 127854"/>
                            <a:gd name="T20" fmla="*/ 0 w 40932"/>
                            <a:gd name="T21" fmla="*/ 59852 h 127854"/>
                            <a:gd name="T22" fmla="*/ 38 w 40932"/>
                            <a:gd name="T23" fmla="*/ 59868 h 127854"/>
                            <a:gd name="T24" fmla="*/ 18618 w 40932"/>
                            <a:gd name="T25" fmla="*/ 41173 h 127854"/>
                            <a:gd name="T26" fmla="*/ 13119 w 40932"/>
                            <a:gd name="T27" fmla="*/ 28007 h 127854"/>
                            <a:gd name="T28" fmla="*/ 0 w 40932"/>
                            <a:gd name="T29" fmla="*/ 22640 h 127854"/>
                            <a:gd name="T30" fmla="*/ 0 w 40932"/>
                            <a:gd name="T31" fmla="*/ 0 h 12785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w 40932"/>
                            <a:gd name="T49" fmla="*/ 0 h 127854"/>
                            <a:gd name="T50" fmla="*/ 40932 w 40932"/>
                            <a:gd name="T51" fmla="*/ 127854 h 127854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T48" t="T49" r="T50" b="T51"/>
                          <a:pathLst>
                            <a:path w="40932" h="127854">
                              <a:moveTo>
                                <a:pt x="0" y="0"/>
                              </a:moveTo>
                              <a:lnTo>
                                <a:pt x="3251" y="0"/>
                              </a:lnTo>
                              <a:cubicBezTo>
                                <a:pt x="5842" y="521"/>
                                <a:pt x="8458" y="864"/>
                                <a:pt x="10973" y="1562"/>
                              </a:cubicBezTo>
                              <a:cubicBezTo>
                                <a:pt x="19329" y="3861"/>
                                <a:pt x="26213" y="8522"/>
                                <a:pt x="31598" y="15253"/>
                              </a:cubicBezTo>
                              <a:cubicBezTo>
                                <a:pt x="35458" y="20041"/>
                                <a:pt x="38049" y="25502"/>
                                <a:pt x="39408" y="31483"/>
                              </a:cubicBezTo>
                              <a:cubicBezTo>
                                <a:pt x="40932" y="38316"/>
                                <a:pt x="40500" y="45085"/>
                                <a:pt x="38824" y="51816"/>
                              </a:cubicBezTo>
                              <a:cubicBezTo>
                                <a:pt x="35827" y="63957"/>
                                <a:pt x="30798" y="75273"/>
                                <a:pt x="25273" y="86347"/>
                              </a:cubicBezTo>
                              <a:cubicBezTo>
                                <a:pt x="18313" y="100330"/>
                                <a:pt x="10427" y="113754"/>
                                <a:pt x="2032" y="126873"/>
                              </a:cubicBezTo>
                              <a:lnTo>
                                <a:pt x="1397" y="127825"/>
                              </a:lnTo>
                              <a:lnTo>
                                <a:pt x="0" y="127854"/>
                              </a:lnTo>
                              <a:lnTo>
                                <a:pt x="0" y="59852"/>
                              </a:lnTo>
                              <a:lnTo>
                                <a:pt x="38" y="59868"/>
                              </a:lnTo>
                              <a:cubicBezTo>
                                <a:pt x="10389" y="59817"/>
                                <a:pt x="18656" y="51524"/>
                                <a:pt x="18618" y="41173"/>
                              </a:cubicBezTo>
                              <a:cubicBezTo>
                                <a:pt x="18605" y="36023"/>
                                <a:pt x="16507" y="31369"/>
                                <a:pt x="13119" y="28007"/>
                              </a:cubicBezTo>
                              <a:lnTo>
                                <a:pt x="0" y="226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Shape 10941"/>
                      <wps:cNvSpPr>
                        <a:spLocks/>
                      </wps:cNvSpPr>
                      <wps:spPr bwMode="auto">
                        <a:xfrm>
                          <a:off x="15713" y="3791"/>
                          <a:ext cx="610" cy="675"/>
                        </a:xfrm>
                        <a:custGeom>
                          <a:avLst/>
                          <a:gdLst>
                            <a:gd name="T0" fmla="*/ 0 w 61036"/>
                            <a:gd name="T1" fmla="*/ 0 h 67526"/>
                            <a:gd name="T2" fmla="*/ 61036 w 61036"/>
                            <a:gd name="T3" fmla="*/ 0 h 67526"/>
                            <a:gd name="T4" fmla="*/ 61036 w 61036"/>
                            <a:gd name="T5" fmla="*/ 67526 h 67526"/>
                            <a:gd name="T6" fmla="*/ 0 w 61036"/>
                            <a:gd name="T7" fmla="*/ 67526 h 67526"/>
                            <a:gd name="T8" fmla="*/ 0 w 61036"/>
                            <a:gd name="T9" fmla="*/ 0 h 6752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61036"/>
                            <a:gd name="T16" fmla="*/ 0 h 67526"/>
                            <a:gd name="T17" fmla="*/ 61036 w 61036"/>
                            <a:gd name="T18" fmla="*/ 67526 h 6752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61036" h="67526">
                              <a:moveTo>
                                <a:pt x="0" y="0"/>
                              </a:moveTo>
                              <a:lnTo>
                                <a:pt x="61036" y="0"/>
                              </a:lnTo>
                              <a:lnTo>
                                <a:pt x="61036" y="67526"/>
                              </a:lnTo>
                              <a:lnTo>
                                <a:pt x="0" y="675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Shape 51"/>
                      <wps:cNvSpPr>
                        <a:spLocks/>
                      </wps:cNvSpPr>
                      <wps:spPr bwMode="auto">
                        <a:xfrm>
                          <a:off x="15564" y="3350"/>
                          <a:ext cx="892" cy="389"/>
                        </a:xfrm>
                        <a:custGeom>
                          <a:avLst/>
                          <a:gdLst>
                            <a:gd name="T0" fmla="*/ 45415 w 89129"/>
                            <a:gd name="T1" fmla="*/ 0 h 38900"/>
                            <a:gd name="T2" fmla="*/ 89129 w 89129"/>
                            <a:gd name="T3" fmla="*/ 38900 h 38900"/>
                            <a:gd name="T4" fmla="*/ 0 w 89129"/>
                            <a:gd name="T5" fmla="*/ 38900 h 38900"/>
                            <a:gd name="T6" fmla="*/ 45415 w 89129"/>
                            <a:gd name="T7" fmla="*/ 0 h 3890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89129"/>
                            <a:gd name="T13" fmla="*/ 0 h 38900"/>
                            <a:gd name="T14" fmla="*/ 89129 w 89129"/>
                            <a:gd name="T15" fmla="*/ 38900 h 389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89129" h="38900">
                              <a:moveTo>
                                <a:pt x="45415" y="0"/>
                              </a:moveTo>
                              <a:lnTo>
                                <a:pt x="89129" y="38900"/>
                              </a:lnTo>
                              <a:lnTo>
                                <a:pt x="0" y="38900"/>
                              </a:lnTo>
                              <a:lnTo>
                                <a:pt x="45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Shape 52"/>
                      <wps:cNvSpPr>
                        <a:spLocks/>
                      </wps:cNvSpPr>
                      <wps:spPr bwMode="auto">
                        <a:xfrm>
                          <a:off x="15826" y="3888"/>
                          <a:ext cx="368" cy="377"/>
                        </a:xfrm>
                        <a:custGeom>
                          <a:avLst/>
                          <a:gdLst>
                            <a:gd name="T0" fmla="*/ 0 w 36830"/>
                            <a:gd name="T1" fmla="*/ 37706 h 37706"/>
                            <a:gd name="T2" fmla="*/ 36830 w 36830"/>
                            <a:gd name="T3" fmla="*/ 37706 h 37706"/>
                            <a:gd name="T4" fmla="*/ 36830 w 36830"/>
                            <a:gd name="T5" fmla="*/ 0 h 37706"/>
                            <a:gd name="T6" fmla="*/ 0 w 36830"/>
                            <a:gd name="T7" fmla="*/ 0 h 37706"/>
                            <a:gd name="T8" fmla="*/ 0 w 36830"/>
                            <a:gd name="T9" fmla="*/ 37706 h 3770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6830"/>
                            <a:gd name="T16" fmla="*/ 0 h 37706"/>
                            <a:gd name="T17" fmla="*/ 36830 w 36830"/>
                            <a:gd name="T18" fmla="*/ 37706 h 3770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6830" h="37706">
                              <a:moveTo>
                                <a:pt x="0" y="37706"/>
                              </a:moveTo>
                              <a:lnTo>
                                <a:pt x="36830" y="37706"/>
                              </a:lnTo>
                              <a:lnTo>
                                <a:pt x="36830" y="0"/>
                              </a:lnTo>
                              <a:lnTo>
                                <a:pt x="0" y="0"/>
                              </a:lnTo>
                              <a:lnTo>
                                <a:pt x="0" y="37706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F9F8F7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Shape 53"/>
                      <wps:cNvSpPr>
                        <a:spLocks/>
                      </wps:cNvSpPr>
                      <wps:spPr bwMode="auto">
                        <a:xfrm>
                          <a:off x="16010" y="3888"/>
                          <a:ext cx="0" cy="377"/>
                        </a:xfrm>
                        <a:custGeom>
                          <a:avLst/>
                          <a:gdLst>
                            <a:gd name="T0" fmla="*/ 0 h 37706"/>
                            <a:gd name="T1" fmla="*/ 37706 h 37706"/>
                            <a:gd name="T2" fmla="*/ 0 60000 65536"/>
                            <a:gd name="T3" fmla="*/ 0 60000 65536"/>
                            <a:gd name="T4" fmla="*/ 0 h 37706"/>
                            <a:gd name="T5" fmla="*/ 37706 h 37706"/>
                          </a:gdLst>
                          <a:ahLst/>
                          <a:cxnLst>
                            <a:cxn ang="T2">
                              <a:pos x="0" y="T0"/>
                            </a:cxn>
                            <a:cxn ang="T3">
                              <a:pos x="0" y="T1"/>
                            </a:cxn>
                          </a:cxnLst>
                          <a:rect l="0" t="T4" r="0" b="T5"/>
                          <a:pathLst>
                            <a:path h="37706">
                              <a:moveTo>
                                <a:pt x="0" y="0"/>
                              </a:moveTo>
                              <a:lnTo>
                                <a:pt x="0" y="37706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9F8F7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Shape 54"/>
                      <wps:cNvSpPr>
                        <a:spLocks/>
                      </wps:cNvSpPr>
                      <wps:spPr bwMode="auto">
                        <a:xfrm>
                          <a:off x="15821" y="4077"/>
                          <a:ext cx="378" cy="0"/>
                        </a:xfrm>
                        <a:custGeom>
                          <a:avLst/>
                          <a:gdLst>
                            <a:gd name="T0" fmla="*/ 37706 w 37706"/>
                            <a:gd name="T1" fmla="*/ 0 w 37706"/>
                            <a:gd name="T2" fmla="*/ 0 60000 65536"/>
                            <a:gd name="T3" fmla="*/ 0 60000 65536"/>
                            <a:gd name="T4" fmla="*/ 0 w 37706"/>
                            <a:gd name="T5" fmla="*/ 37706 w 37706"/>
                          </a:gdLst>
                          <a:ahLst/>
                          <a:cxnLst>
                            <a:cxn ang="T2">
                              <a:pos x="T0" y="0"/>
                            </a:cxn>
                            <a:cxn ang="T3">
                              <a:pos x="T1" y="0"/>
                            </a:cxn>
                          </a:cxnLst>
                          <a:rect l="T4" t="0" r="T5" b="0"/>
                          <a:pathLst>
                            <a:path w="37706">
                              <a:moveTo>
                                <a:pt x="377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F9F8F7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10347"/>
                      <wps:cNvSpPr>
                        <a:spLocks noChangeArrowheads="1"/>
                      </wps:cNvSpPr>
                      <wps:spPr bwMode="auto">
                        <a:xfrm>
                          <a:off x="17241" y="3362"/>
                          <a:ext cx="1027" cy="2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988" w:rsidRDefault="00DD4988" w:rsidP="000C4983">
                            <w:r>
                              <w:rPr>
                                <w:color w:val="181717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10348"/>
                      <wps:cNvSpPr>
                        <a:spLocks noChangeArrowheads="1"/>
                      </wps:cNvSpPr>
                      <wps:spPr bwMode="auto">
                        <a:xfrm>
                          <a:off x="18013" y="3362"/>
                          <a:ext cx="23840" cy="2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988" w:rsidRDefault="00DD4988" w:rsidP="000C4983">
                            <w:proofErr w:type="spellStart"/>
                            <w:proofErr w:type="gramStart"/>
                            <w:r>
                              <w:rPr>
                                <w:color w:val="181717"/>
                              </w:rPr>
                              <w:t>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81717"/>
                              </w:rPr>
                              <w:t xml:space="preserve"> floor International House,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Rectangle 56"/>
                      <wps:cNvSpPr>
                        <a:spLocks noChangeArrowheads="1"/>
                      </wps:cNvSpPr>
                      <wps:spPr bwMode="auto">
                        <a:xfrm>
                          <a:off x="17241" y="5256"/>
                          <a:ext cx="13668" cy="2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988" w:rsidRDefault="00DD4988" w:rsidP="000C4983">
                            <w:r>
                              <w:rPr>
                                <w:color w:val="181717"/>
                              </w:rPr>
                              <w:t xml:space="preserve">Garden Avenue,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Rectangle 57"/>
                      <wps:cNvSpPr>
                        <a:spLocks noChangeArrowheads="1"/>
                      </wps:cNvSpPr>
                      <wps:spPr bwMode="auto">
                        <a:xfrm>
                          <a:off x="17738" y="7151"/>
                          <a:ext cx="20467" cy="2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988" w:rsidRDefault="00DD4988" w:rsidP="000C4983">
                            <w:r>
                              <w:rPr>
                                <w:color w:val="181717"/>
                              </w:rPr>
                              <w:t xml:space="preserve">Dar </w:t>
                            </w:r>
                            <w:proofErr w:type="spellStart"/>
                            <w:r>
                              <w:rPr>
                                <w:color w:val="181717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color w:val="181717"/>
                              </w:rPr>
                              <w:t xml:space="preserve"> salaam, Tanzania.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Rectangle 58"/>
                      <wps:cNvSpPr>
                        <a:spLocks noChangeArrowheads="1"/>
                      </wps:cNvSpPr>
                      <wps:spPr bwMode="auto">
                        <a:xfrm>
                          <a:off x="17241" y="9045"/>
                          <a:ext cx="17177" cy="2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988" w:rsidRDefault="00AC19B6" w:rsidP="000C4983">
                            <w:r>
                              <w:rPr>
                                <w:color w:val="181717"/>
                              </w:rPr>
                              <w:t>info</w:t>
                            </w:r>
                            <w:r w:rsidR="00DD4988">
                              <w:rPr>
                                <w:color w:val="181717"/>
                              </w:rPr>
                              <w:t>@econsult.co.tz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59"/>
                      <wps:cNvSpPr>
                        <a:spLocks noChangeArrowheads="1"/>
                      </wps:cNvSpPr>
                      <wps:spPr bwMode="auto">
                        <a:xfrm>
                          <a:off x="17241" y="10939"/>
                          <a:ext cx="15173" cy="2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988" w:rsidRDefault="00DD4988" w:rsidP="000C4983">
                            <w:r>
                              <w:rPr>
                                <w:color w:val="181717"/>
                              </w:rPr>
                              <w:t xml:space="preserve">+ 255 </w:t>
                            </w:r>
                            <w:r w:rsidR="00AC19B6">
                              <w:rPr>
                                <w:color w:val="181717"/>
                              </w:rPr>
                              <w:t>255 222 618 195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360" o:spid="_x0000_s1026" style="position:absolute;margin-left:-30.95pt;margin-top:-20.8pt;width:536.8pt;height:109.65pt;z-index:251661312" coordsize="68178,13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">
              <v:shape id="Shape 10937" o:spid="_x0000_s1027" style="position:absolute;top:9747;width:13860;height:2455;visibility:visible;mso-wrap-style:square;v-text-anchor:top" coordsize="1386091,245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DiIsYA&#10;AADbAAAADwAAAGRycy9kb3ducmV2LnhtbESPQU/DMAyF70j8h8hI3Fi6HhDqlk0TrBLiAst2gJvV&#10;eG2hcbomrGW/Hh+QuNl6z+99Xq4n36kzDbENbGA+y0ARV8G1XBs47Mu7B1AxITvsApOBH4qwXl1f&#10;LbFwYeQdnW2qlYRwLNBAk1JfaB2rhjzGWeiJRTuGwWOSdai1G3CUcN/pPMvutceWpaHBnh4bqr7s&#10;tzdw+SxPLx+2fNvO9e798vqUWzvmxtzeTJsFqERT+jf/XT87wRdY+UU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DiIsYAAADbAAAADwAAAAAAAAAAAAAAAACYAgAAZHJz&#10;L2Rvd25yZXYueG1sUEsFBgAAAAAEAAQA9QAAAIsDAAAAAA==&#10;" path="m,l1386091,r,245529l,245529,,e" fillcolor="#181717" stroked="f" strokeweight="0">
                <v:stroke miterlimit="83231f" joinstyle="miter"/>
                <v:path arrowok="t" o:connecttype="custom" o:connectlocs="0,0;13860,0;13860,2455;0,2455;0,0" o:connectangles="0,0,0,0,0" textboxrect="0,0,1386091,245529"/>
              </v:shape>
              <v:shape id="Shape 10938" o:spid="_x0000_s1028" style="position:absolute;left:871;top:9747;width:13464;height:2455;visibility:visible;mso-wrap-style:square;v-text-anchor:top" coordsize="1346454,245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Hzf8EA&#10;AADbAAAADwAAAGRycy9kb3ducmV2LnhtbERPO2/CMBDekfofrEPqBg4dKA04ESp9MUKzsJ3iI46I&#10;zyF2SdpfXyMhsd2n73mrfLCNuFDna8cKZtMEBHHpdM2VguL7fbIA4QOyxsYxKfglD3n2MFphql3P&#10;O7rsQyViCPsUFZgQ2lRKXxqy6KeuJY7c0XUWQ4RdJXWHfQy3jXxKkrm0WHNsMNjSq6HytP+xCqr1&#10;8+zvY7M7f5YH07z1xwLn20Kpx/GwXoIINIS7+Ob+0nH+C1x/iQf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B83/BAAAA2wAAAA8AAAAAAAAAAAAAAAAAmAIAAGRycy9kb3du&#10;cmV2LnhtbFBLBQYAAAAABAAEAPUAAACGAwAAAAA=&#10;" path="m,l1346454,r,245529l,245529,,e" fillcolor="#e4322b" stroked="f" strokeweight="0">
                <v:stroke miterlimit="83231f" joinstyle="miter"/>
                <v:path arrowok="t" o:connecttype="custom" o:connectlocs="0,0;13464,0;13464,2455;0,2455;0,0" o:connectangles="0,0,0,0,0" textboxrect="0,0,1346454,245529"/>
              </v:shape>
              <v:shape id="Shape 8" o:spid="_x0000_s1029" style="position:absolute;left:1636;top:10220;width:874;height:1419;visibility:visible;mso-wrap-style:square;v-text-anchor:top" coordsize="87427,141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Y4scAA&#10;AADbAAAADwAAAGRycy9kb3ducmV2LnhtbERPTYvCMBC9C/6HMII3TbcHdatRFkXtSdAVvY7N2Fab&#10;SWmidv/95iB4fLzv2aI1lXhS40rLCr6GEQjizOqScwXH3/VgAsJ5ZI2VZVLwRw4W825nhom2L97T&#10;8+BzEULYJaig8L5OpHRZQQbd0NbEgbvaxqAPsMmlbvAVwk0l4ygaSYMlh4YCa1oWlN0PD6PAjFtX&#10;l5f4e5Ofjun5sV3tLulNqX6v/ZmC8NT6j/jtTrWCOKwPX8IPk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XY4scAAAADbAAAADwAAAAAAAAAAAAAAAACYAgAAZHJzL2Rvd25y&#10;ZXYueG1sUEsFBgAAAAAEAAQA9QAAAIUDAAAAAA==&#10;" path="m43726,v9309,,31191,2273,43701,4775l87427,15989v-191,,-27229,-1917,-43701,-1917c21298,14072,13233,24917,13233,71095v,31178,6643,56680,30493,56680c62522,127775,87427,126429,87427,126429r,11226c74917,140119,53035,141859,43726,141859,10528,141859,,111633,,70726,,26276,8026,,43726,xe" fillcolor="#fffefd" stroked="f" strokeweight="0">
                <v:stroke miterlimit="83231f" joinstyle="miter"/>
                <v:path arrowok="t" o:connecttype="custom" o:connectlocs="437,0;874,48;874,160;437,141;132,711;437,1278;874,1265;874,1377;437,1419;0,707;437,0" o:connectangles="0,0,0,0,0,0,0,0,0,0,0" textboxrect="0,0,87427,141859"/>
              </v:shape>
              <v:shape id="Shape 9" o:spid="_x0000_s1030" style="position:absolute;left:2574;top:10608;width:419;height:1028;visibility:visible;mso-wrap-style:square;v-text-anchor:top" coordsize="41910,102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dtQMQA&#10;AADbAAAADwAAAGRycy9kb3ducmV2LnhtbESPQWvCQBSE74L/YXmCN7OJlGLTrGIrhR6skLTi9ZF9&#10;TaLZtzG7avrvuwWhx2FmvmGy1WBacaXeNZYVJFEMgri0uuFKwdfn22wBwnlkja1lUvBDDlbL8SjD&#10;VNsb53QtfCUChF2KCmrvu1RKV9Zk0EW2Iw7et+0N+iD7SuoebwFuWjmP40dpsOGwUGNHrzWVp+Ji&#10;FLxUT3tP64cu/zhuaLdNztuDRqWmk2H9DMLT4P/D9/a7VjBP4O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XbUDEAAAA2wAAAA8AAAAAAAAAAAAAAAAAmAIAAGRycy9k&#10;b3ducmV2LnhtbFBLBQYAAAAABAAEAPUAAACJAwAAAAA=&#10;" path="m41910,r,14070l28967,15021c18064,17417,13221,25616,13221,52867v,25241,5765,32816,16437,35026l41910,88768r,14045l21838,100087c5529,94498,,79937,,52867,,21930,6044,7659,22224,2457l41910,xe" fillcolor="#fffefd" stroked="f" strokeweight="0">
                <v:stroke miterlimit="83231f" joinstyle="miter"/>
                <v:path arrowok="t" o:connecttype="custom" o:connectlocs="419,0;419,141;290,150;132,529;297,879;419,888;419,1028;218,1001;0,529;222,25;419,0" o:connectangles="0,0,0,0,0,0,0,0,0,0,0" textboxrect="0,0,41910,102813"/>
              </v:shape>
              <v:shape id="Shape 10" o:spid="_x0000_s1031" style="position:absolute;left:2993;top:10608;width:419;height:1028;visibility:visible;mso-wrap-style:square;v-text-anchor:top" coordsize="41935,10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8aRsQA&#10;AADbAAAADwAAAGRycy9kb3ducmV2LnhtbESPT2vCQBTE74V+h+UJ3urGgDakriL9Ax7qwdjeX7PP&#10;bDD7NuxuTfz2XUHocZiZ3zCrzWg7cSEfWscK5rMMBHHtdMuNgq/jx1MBIkRkjZ1jUnClAJv148MK&#10;S+0GPtClio1IEA4lKjAx9qWUoTZkMcxcT5y8k/MWY5K+kdrjkOC2k3mWLaXFltOCwZ5eDdXn6tcq&#10;4P3P9n1eDc/1p/GheFscvk/FqNR0Mm5fQEQa43/43t5pBXkOt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/GkbEAAAA2wAAAA8AAAAAAAAAAAAAAAAAmAIAAGRycy9k&#10;b3ducmV2LnhtbFBLBQYAAAAABAAEAPUAAACJAwAAAAA=&#10;" path="m25,c32118,,41935,12725,41935,52870v,37440,-9817,49949,-41910,49949l,102816,,88771r25,2c19342,88773,28689,86119,28689,52870,28689,16713,20993,14072,25,14072r-25,1l,3,25,xe" fillcolor="#fffefd" stroked="f" strokeweight="0">
                <v:stroke miterlimit="83231f" joinstyle="miter"/>
                <v:path arrowok="t" o:connecttype="custom" o:connectlocs="0,0;419,529;0,1028;0,1028;0,888;0,888;287,529;0,141;0,141;0,0;0,0" o:connectangles="0,0,0,0,0,0,0,0,0,0,0" textboxrect="0,0,41935,102819"/>
              </v:shape>
              <v:shape id="Shape 11" o:spid="_x0000_s1032" style="position:absolute;left:3609;top:10600;width:778;height:1027;visibility:visible;mso-wrap-style:square;v-text-anchor:top" coordsize="77788,102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84McIA&#10;AADbAAAADwAAAGRycy9kb3ducmV2LnhtbESPQWsCMRSE74L/ITyhF+lmXUVkaxRxKXi0Kp5fk9fd&#10;xc3LkkTd/vumUOhxmJlvmPV2sJ14kA+tYwWzLAdBrJ1puVZwOb+/rkCEiGywc0wKvinAdjMerbE0&#10;7skf9DjFWiQIhxIVNDH2pZRBN2QxZK4nTt6X8xZjkr6WxuMzwW0nizxfSostp4UGe9o3pG+nu1Vw&#10;ZG0+q92ir6yvzLU6uKkuFkq9TIbdG4hIQ/wP/7UPRkExh9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rzgxwgAAANsAAAAPAAAAAAAAAAAAAAAAAJgCAABkcnMvZG93&#10;bnJldi54bWxQSwUGAAAAAAQABAD1AAAAhwMAAAAA&#10;" path="m48425,c67424,,77788,15608,77788,32334r,70346l64567,102680r,-70346c64567,19761,57556,14034,48425,14034v-14351,,-21336,3822,-35141,10896l13284,102680,,102680,,1689r9335,l13284,13487c24219,6833,33909,,48425,xe" fillcolor="#fffefd" stroked="f" strokeweight="0">
                <v:stroke miterlimit="83231f" joinstyle="miter"/>
                <v:path arrowok="t" o:connecttype="custom" o:connectlocs="484,0;778,323;778,1027;646,1027;646,323;484,140;133,249;133,1027;0,1027;0,17;93,17;133,135;484,0" o:connectangles="0,0,0,0,0,0,0,0,0,0,0,0,0" textboxrect="0,0,77788,102680"/>
              </v:shape>
              <v:shape id="Shape 12" o:spid="_x0000_s1033" style="position:absolute;left:4531;top:10608;width:763;height:1028;visibility:visible;mso-wrap-style:square;v-text-anchor:top" coordsize="76314,102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2cbb4A&#10;AADbAAAADwAAAGRycy9kb3ducmV2LnhtbESPzQrCMBCE74LvEFbwpqmiItUoIgjiQfDnAZZmbYvJ&#10;pjax1rc3guBxmPlmmOW6tUY0VPvSsYLRMAFBnDldcq7getkN5iB8QNZoHJOCN3lYr7qdJabavfhE&#10;zTnkIpawT1FBEUKVSumzgiz6oauIo3dztcUQZZ1LXeMrllsjx0kykxZLjgsFVrQtKLufn1bBuDHb&#10;o56OWudxcngne/O4WKNUv9duFiACteEf/tF7HbkJfL/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9nG2+AAAA2wAAAA8AAAAAAAAAAAAAAAAAmAIAAGRycy9kb3ducmV2&#10;LnhtbFBLBQYAAAAABAAEAPUAAACDAwAAAAA=&#10;" path="m24740,v9347,,37439,2083,46761,3048l71501,13907r-46761,c13221,13907,13221,18656,13221,25082r,8764c13221,44285,18085,44679,24740,44679r28295,c68656,44679,76314,54940,76314,69215r,9271c76314,99250,64478,102832,53035,102832v-8776,,-42278,-2858,-49098,-3582l3937,88786r49098,c53035,88786,63056,89941,63056,78486r,-9271c63056,62560,60935,58750,53035,58750r-28295,c7874,58750,,53404,,33846l,25082c,9512,6248,,24740,xe" fillcolor="#fffefd" stroked="f" strokeweight="0">
                <v:stroke miterlimit="83231f" joinstyle="miter"/>
                <v:path arrowok="t" o:connecttype="custom" o:connectlocs="247,0;715,30;715,139;247,139;132,251;132,338;247,447;530,447;763,692;763,785;530,1028;39,992;39,888;530,888;630,785;630,692;530,587;247,587;0,338;0,251;247,0" o:connectangles="0,0,0,0,0,0,0,0,0,0,0,0,0,0,0,0,0,0,0,0,0" textboxrect="0,0,76314,102832"/>
              </v:shape>
              <v:shape id="Shape 13" o:spid="_x0000_s1034" style="position:absolute;left:5456;top:10617;width:778;height:1027;visibility:visible;mso-wrap-style:square;v-text-anchor:top" coordsize="77788,102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K5cUA&#10;AADbAAAADwAAAGRycy9kb3ducmV2LnhtbESPS2vDMBCE74X8B7GF3hq5KS3GiWxCm1dpIORxyW2x&#10;NraJtTKWkqj/PioUehxm5htmUgTTiiv1rrGs4GWYgCAurW64UnDYz59TEM4ja2wtk4IfclDkg4cJ&#10;ZtreeEvXna9EhLDLUEHtfZdJ6cqaDLqh7Yijd7K9QR9lX0nd4y3CTStHSfIuDTYcF2rs6KOm8ry7&#10;GAXripLXkHabWfDLz+PXovxOL2ulnh7DdAzCU/D/4b/2SisYvcHvl/gD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hkrlxQAAANsAAAAPAAAAAAAAAAAAAAAAAJgCAABkcnMv&#10;ZG93bnJldi54bWxQSwUGAAAAAAQABAD1AAAAigMAAAAA&#10;" path="m,l13233,r,70358c13233,82906,20231,88633,29388,88633v14325,,21323,-3810,35103,-10884l64491,,77788,r,100990l68440,100990,64491,89179c53543,95847,43904,102679,29388,102679,10351,102679,,87122,,70358l,xe" fillcolor="#fffefd" stroked="f" strokeweight="0">
                <v:stroke miterlimit="83231f" joinstyle="miter"/>
                <v:path arrowok="t" o:connecttype="custom" o:connectlocs="0,0;132,0;132,704;294,887;645,778;645,0;778,0;778,1010;685,1010;645,892;294,1027;0,704;0,0" o:connectangles="0,0,0,0,0,0,0,0,0,0,0,0,0" textboxrect="0,0,77788,102679"/>
              </v:shape>
              <v:shape id="Shape 14" o:spid="_x0000_s1035" style="position:absolute;left:6449;top:10138;width:394;height:1489;visibility:visible;mso-wrap-style:square;v-text-anchor:top" coordsize="39408,148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XP8QA&#10;AADbAAAADwAAAGRycy9kb3ducmV2LnhtbESPwW7CMBBE75X4B2uRekHFLoe0ChhUIajKkVAOvS3x&#10;EofG6zR2Ifw9roTU42hm3mhmi9414kxdqD1reB4rEMSlNzVXGj5366dXECEiG2w8k4YrBVjMBw8z&#10;zI2/8JbORaxEgnDIUYONsc2lDKUlh2HsW+LkHX3nMCbZVdJ0eElw18iJUpl0WHNasNjS0lL5Xfw6&#10;DZUa/Sg0dl2f9quXQ/G+idn+S+vHYf82BRGpj//he/vDaJhk8Pcl/Q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vVz/EAAAA2wAAAA8AAAAAAAAAAAAAAAAAmAIAAGRycy9k&#10;b3ducmV2LnhtbFBLBQYAAAAABAAEAPUAAACJAwAAAAA=&#10;" path="m,l13271,r,112967c13271,129464,17399,133274,23470,134798v,,14693,4013,15938,4013l39408,148895r-15748,c9868,148895,,139751,,112967l,xe" fillcolor="#fffefd" stroked="f" strokeweight="0">
                <v:stroke miterlimit="83231f" joinstyle="miter"/>
                <v:path arrowok="t" o:connecttype="custom" o:connectlocs="0,0;133,0;133,1130;235,1348;394,1388;394,1489;237,1489;0,1130;0,0" o:connectangles="0,0,0,0,0,0,0,0,0" textboxrect="0,0,39408,148895"/>
              </v:shape>
              <v:shape id="Shape 15" o:spid="_x0000_s1036" style="position:absolute;left:6826;top:10334;width:588;height:1291;visibility:visible;mso-wrap-style:square;v-text-anchor:top" coordsize="58801,129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x1MIA&#10;AADbAAAADwAAAGRycy9kb3ducmV2LnhtbESPT4vCMBTE74LfITxhL7KmW1CXapRFKLsnwX/3R/Ns&#10;qs1LaaLtfnsjCB6HmfkNs1z3thZ3an3lWMHXJAFBXDhdcangeMg/v0H4gKyxdkwK/snDejUcLDHT&#10;ruMd3fehFBHCPkMFJoQmk9IXhiz6iWuIo3d2rcUQZVtK3WIX4baWaZLMpMWK44LBhjaGiuv+ZhXc&#10;0tPmt87NNT2Ot9PS5JfuQBelPkb9zwJEoD68w6/2n1aQzuH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rfHUwgAAANsAAAAPAAAAAAAAAAAAAAAAAJgCAABkcnMvZG93&#10;bnJldi54bWxQSwUGAAAAAAQABAD1AAAAhwMAAAAA&#10;" path="m20980,l31001,r,28105l58801,28105r,14097l31001,42202r,50927c31001,109665,35128,113487,41262,114999v,,14669,4013,15901,4013l57163,129083r-15786,c27610,129083,17729,119952,17729,93129r,-50927l,42202,,31560,17729,28105,20980,xe" fillcolor="#fffefd" stroked="f" strokeweight="0">
                <v:stroke miterlimit="83231f" joinstyle="miter"/>
                <v:path arrowok="t" o:connecttype="custom" o:connectlocs="210,0;310,0;310,281;588,281;588,422;310,422;310,931;413,1150;572,1190;572,1291;414,1291;177,931;177,422;0,422;0,316;177,281;210,0" o:connectangles="0,0,0,0,0,0,0,0,0,0,0,0,0,0,0,0,0" textboxrect="0,0,58801,129083"/>
              </v:shape>
              <v:shape id="Shape 16" o:spid="_x0000_s1037" style="position:absolute;left:8059;top:10236;width:793;height:1391;visibility:visible;mso-wrap-style:square;v-text-anchor:top" coordsize="79261,139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oQHsAA&#10;AADbAAAADwAAAGRycy9kb3ducmV2LnhtbERP3WrCMBS+H/gO4QjezdSCsnVGEXFj4hB0e4BDc9IW&#10;m5MuyWz39uZC8PLj+1+uB9uKK/nQOFYwm2YgiEunG64U/Hy/P7+ACBFZY+uYFPxTgPVq9LTEQrue&#10;T3Q9x0qkEA4FKqhj7AopQ1mTxTB1HXHijPMWY4K+ktpjn8JtK/MsW0iLDaeGGjva1lRezn9Wwd4c&#10;j/muOvyaON999V6bV/wwSk3Gw+YNRKQhPsR396dWkKex6Uv6AX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oQHsAAAADbAAAADwAAAAAAAAAAAAAAAACYAgAAZHJzL2Rvd25y&#10;ZXYueG1sUEsFBgAAAAAEAAQA9QAAAIUDAAAAAA==&#10;" path="m,l13271,r,115189c13271,125285,19190,125057,24409,125057r54852,l79261,139154r-54852,c12573,139154,,136677,,115189l,xe" fillcolor="#fffefd" stroked="f" strokeweight="0">
                <v:stroke miterlimit="83231f" joinstyle="miter"/>
                <v:path arrowok="t" o:connecttype="custom" o:connectlocs="0,0;133,0;133,1151;244,1250;793,1250;793,1391;244,1391;0,1151;0,0" o:connectangles="0,0,0,0,0,0,0,0,0" textboxrect="0,0,79261,139154"/>
              </v:shape>
              <v:shape id="Shape 10939" o:spid="_x0000_s1038" style="position:absolute;left:9022;top:10617;width:133;height:1010;visibility:visible;mso-wrap-style:square;v-text-anchor:top" coordsize="13284,100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RXcIA&#10;AADbAAAADwAAAGRycy9kb3ducmV2LnhtbESPQWvCQBSE74X+h+UVvNWNClKja5BCIV6E2h56fGSf&#10;SXD3bcjbmPjv3UKhx2FmvmF2xeSdulEvbWADi3kGirgKtuXawPfXx+sbKInIFl1gMnAngWL//LTD&#10;3IaRP+l2jrVKEJYcDTQxdrnWUjXkUeahI07eJfQeY5J9rW2PY4J7p5dZttYeW04LDXb03lB1PQ/e&#10;wHHtwnXVVoP76U6SiZT1RQdjZi/TYQsq0hT/w3/t0hpYbuD3S/oBe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pFdwgAAANsAAAAPAAAAAAAAAAAAAAAAAJgCAABkcnMvZG93&#10;bnJldi54bWxQSwUGAAAAAAQABAD1AAAAhwMAAAAA&#10;" path="m,l13284,r,100991l,100991,,e" fillcolor="#fffefd" stroked="f" strokeweight="0">
                <v:stroke miterlimit="83231f" joinstyle="miter"/>
                <v:path arrowok="t" o:connecttype="custom" o:connectlocs="0,0;133,0;133,1010;0,1010;0,0" o:connectangles="0,0,0,0,0" textboxrect="0,0,13284,100991"/>
              </v:shape>
              <v:shape id="Shape 18" o:spid="_x0000_s1039" style="position:absolute;left:9004;top:10304;width:173;height:194;visibility:visible;mso-wrap-style:square;v-text-anchor:top" coordsize="17335,19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HM28IA&#10;AADbAAAADwAAAGRycy9kb3ducmV2LnhtbERPzWqDQBC+B/IOywR6CXVtCyGYbEIiNLaHBLR5gMGd&#10;qtSdVXer9u27h0KPH9///jibVow0uMaygqcoBkFcWt1wpeD+8fq4BeE8ssbWMin4IQfHw3Kxx0Tb&#10;iXMaC1+JEMIuQQW1910ipStrMugi2xEH7tMOBn2AQyX1gFMIN618juONNNhwaKixo7Sm8qv4Ngpu&#10;vL6kl+t7r8+pybPR9uWY9Uo9rObTDoSn2f+L/9xvWsFLWB++h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EczbwgAAANsAAAAPAAAAAAAAAAAAAAAAAJgCAABkcnMvZG93&#10;bnJldi54bWxQSwUGAAAAAAQABAD1AAAAhwMAAAAA&#10;" path="m4318,r8953,c15977,,17335,2108,17335,4750r,10261c17335,17907,15799,19406,13271,19406r-8953,c1765,19406,,17717,,15011l,4750c,1918,1435,,4318,xe" fillcolor="#fffefd" stroked="f" strokeweight="0">
                <v:stroke miterlimit="83231f" joinstyle="miter"/>
                <v:path arrowok="t" o:connecttype="custom" o:connectlocs="43,0;132,0;173,47;173,150;132,194;43,194;0,150;0,47;43,0" o:connectangles="0,0,0,0,0,0,0,0,0" textboxrect="0,0,17335,19406"/>
              </v:shape>
              <v:shape id="Shape 19" o:spid="_x0000_s1040" style="position:absolute;left:9375;top:10606;width:1412;height:1021;visibility:visible;mso-wrap-style:square;v-text-anchor:top" coordsize="141237,102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wbxsYA&#10;AADbAAAADwAAAGRycy9kb3ducmV2LnhtbESPT2sCMRTE7wW/Q3iCt5q10tLdGkUKgngo+IeCt8fm&#10;dTe4ecluoq5+elMo9DjMzG+Y2aK3jbhQF4xjBZNxBoK4dNpwpeCwXz2/gwgRWWPjmBTcKMBiPnia&#10;YaHdlbd02cVKJAiHAhXUMfpCylDWZDGMnSdO3o/rLMYku0rqDq8Jbhv5kmVv0qLhtFCjp8+aytPu&#10;bBXkm2Oe+4NZn8zy69Xf7+13e2yVGg375QeISH38D/+111rBdAK/X9IP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wbxsYAAADbAAAADwAAAAAAAAAAAAAAAACYAgAAZHJz&#10;L2Rvd25yZXYueG1sUEsFBgAAAAAEAAQA9QAAAIsDAAAAAA==&#10;" path="m47155,c58801,,69406,5486,73495,14796,82817,6642,95936,,111849,v16485,,29388,13094,29388,32474l141237,102095r-13259,l127978,32474v,-11176,-6820,-18402,-16129,-18402c97688,14072,88557,16535,76695,24676r,77419l63449,102095r,-69621c63449,21298,56502,14072,47155,14072v-13779,,-20104,3606,-33871,10604l13284,102095,,102095,,1105r9322,l13284,13284c24206,6642,33020,,47155,xe" fillcolor="#fffefd" stroked="f" strokeweight="0">
                <v:stroke miterlimit="83231f" joinstyle="miter"/>
                <v:path arrowok="t" o:connecttype="custom" o:connectlocs="471,0;735,148;1118,0;1412,325;1412,1021;1279,1021;1279,325;1118,141;767,247;767,1021;634,1021;634,325;471,141;133,247;133,1021;0,1021;0,11;93,11;133,133;471,0" o:connectangles="0,0,0,0,0,0,0,0,0,0,0,0,0,0,0,0,0,0,0,0" textboxrect="0,0,141237,102095"/>
              </v:shape>
              <v:shape id="Shape 10940" o:spid="_x0000_s1041" style="position:absolute;left:10985;top:10617;width:133;height:1010;visibility:visible;mso-wrap-style:square;v-text-anchor:top" coordsize="13284,100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uV8cAA&#10;AADbAAAADwAAAGRycy9kb3ducmV2LnhtbESPT6vCMBDE7w/8DmEFb89UBZE+o4gg6EXwz+Edl2Zt&#10;i8mmdKPWb28EweMwM79h5svOO3WnVurABkbDDBRxEWzNpYHzafM7AyUR2aILTAaeJLBc9H7mmNvw&#10;4APdj7FUCcKSo4EqxibXWoqKPMowNMTJu4TWY0yyLbVt8ZHg3ulxlk21x5rTQoUNrSsqrsebN7Cb&#10;unCd1MXN/Td7yUS25UUHYwb9bvUHKlIXv+FPe2sNTMbw/pJ+gF6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uV8cAAAADbAAAADwAAAAAAAAAAAAAAAACYAgAAZHJzL2Rvd25y&#10;ZXYueG1sUEsFBgAAAAAEAAQA9QAAAIUDAAAAAA==&#10;" path="m,l13284,r,100991l,100991,,e" fillcolor="#fffefd" stroked="f" strokeweight="0">
                <v:stroke miterlimit="83231f" joinstyle="miter"/>
                <v:path arrowok="t" o:connecttype="custom" o:connectlocs="0,0;133,0;133,1010;0,1010;0,0" o:connectangles="0,0,0,0,0" textboxrect="0,0,13284,100991"/>
              </v:shape>
              <v:shape id="Shape 21" o:spid="_x0000_s1042" style="position:absolute;left:10967;top:10304;width:174;height:194;visibility:visible;mso-wrap-style:square;v-text-anchor:top" coordsize="17399,19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rdq8QA&#10;AADbAAAADwAAAGRycy9kb3ducmV2LnhtbESPQWuDQBSE74H8h+UVekvWxhKCcZUiFFropSaQ68N9&#10;UVP3rXG3Ufvru4VCjsPMfMOk+WQ6caPBtZYVPK0jEMSV1S3XCo6H19UOhPPIGjvLpGAmB3m2XKSY&#10;aDvyJ91KX4sAYZeggsb7PpHSVQ0ZdGvbEwfvbAeDPsihlnrAMcBNJzdRtJUGWw4LDfZUNFR9ld9G&#10;gZ5s+TGP17F4/tmwvpza9+2pVOrxYXrZg/A0+Xv4v/2mFcQx/H0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K3avEAAAA2wAAAA8AAAAAAAAAAAAAAAAAmAIAAGRycy9k&#10;b3ducmV2LnhtbFBLBQYAAAAABAAEAPUAAACJAwAAAAA=&#10;" path="m4267,r8954,c15938,,17399,2108,17399,4750r,10261c17399,17907,15748,19406,13221,19406r-8954,c1791,19406,,17717,,15011l,4750c,1918,1422,,4267,xe" fillcolor="#fffefd" stroked="f" strokeweight="0">
                <v:stroke miterlimit="83231f" joinstyle="miter"/>
                <v:path arrowok="t" o:connecttype="custom" o:connectlocs="43,0;132,0;174,47;174,150;132,194;43,194;0,150;0,47;43,0" o:connectangles="0,0,0,0,0,0,0,0,0" textboxrect="0,0,17399,19406"/>
              </v:shape>
              <v:shape id="Shape 22" o:spid="_x0000_s1043" style="position:absolute;left:11267;top:10334;width:587;height:1291;visibility:visible;mso-wrap-style:square;v-text-anchor:top" coordsize="58788,129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3fwsYA&#10;AADbAAAADwAAAGRycy9kb3ducmV2LnhtbESP3WrCQBSE7wXfYTmCN1I3ViwmdRUpFRRaSk0f4DR7&#10;moRmz6bZzY9v3xUEL4eZ+YbZ7AZTiY4aV1pWsJhHIIgzq0vOFXylh4c1COeRNVaWScGFHOy249EG&#10;E217/qTu7HMRIOwSVFB4XydSuqwgg25ua+Lg/djGoA+yyaVusA9wU8nHKHqSBksOCwXW9FJQ9ntu&#10;jYLv17WJ94vWnt5S+beMZu8fpz5WajoZ9s8gPA3+Hr61j1rBcgXXL+EHyO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3fwsYAAADbAAAADwAAAAAAAAAAAAAAAACYAgAAZHJz&#10;L2Rvd25yZXYueG1sUEsFBgAAAAAEAAQA9QAAAIsDAAAAAA==&#10;" path="m20930,l30988,r,28105l58788,28105r,14097l30988,42202r,50927c30988,109665,35115,113487,41199,114999v,,14694,4013,15951,4013l57150,129083r-15761,c27597,129083,17729,119952,17729,93129r,-50927l,42202,,31560,17729,28105,20930,xe" fillcolor="#fffefd" stroked="f" strokeweight="0">
                <v:stroke miterlimit="83231f" joinstyle="miter"/>
                <v:path arrowok="t" o:connecttype="custom" o:connectlocs="209,0;309,0;309,281;587,281;587,422;309,422;309,931;411,1150;571,1190;571,1291;413,1291;177,931;177,422;0,422;0,316;177,281;209,0" o:connectangles="0,0,0,0,0,0,0,0,0,0,0,0,0,0,0,0,0" textboxrect="0,0,58788,129083"/>
              </v:shape>
              <v:shape id="Shape 23" o:spid="_x0000_s1044" style="position:absolute;left:11998;top:10612;width:390;height:1024;visibility:visible;mso-wrap-style:square;v-text-anchor:top" coordsize="38951,102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0jVcUA&#10;AADbAAAADwAAAGRycy9kb3ducmV2LnhtbESPzWrDMBCE74W8g9hAb42cFkzjRgkhoZCEXvIHPW6t&#10;jW1qrYyk2K6fvioUchxm5htmvuxNLVpyvrKsYDpJQBDnVldcKDif3p9eQfiArLG2TAp+yMNyMXqY&#10;Y6Ztxwdqj6EQEcI+QwVlCE0mpc9LMugntiGO3tU6gyFKV0jtsItwU8vnJEmlwYrjQokNrUvKv483&#10;o6Bzn/vDLp3th137wZdh2Ojr16DU47hfvYEI1Id7+L+91QpeUv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7SNVxQAAANsAAAAPAAAAAAAAAAAAAAAAAJgCAABkcnMv&#10;ZG93bnJldi54bWxQSwUGAAAAAAQABAD1AAAAigMAAAAA&#10;" path="m38951,r,13924l28753,14325c17878,15824,13221,21716,13221,44852r25730,l38951,58720r-25730,c13221,82444,17374,88362,31382,88362r7569,-318l38951,102070r-7569,338c7125,102408,,90077,,50529,,16725,6858,5080,22680,1371l38951,xe" fillcolor="#fffefd" stroked="f" strokeweight="0">
                <v:stroke miterlimit="83231f" joinstyle="miter"/>
                <v:path arrowok="t" o:connecttype="custom" o:connectlocs="390,0;390,139;288,143;132,448;390,448;390,587;132,587;314,884;390,880;390,1021;314,1024;0,505;227,14;390,0" o:connectangles="0,0,0,0,0,0,0,0,0,0,0,0,0,0" textboxrect="0,0,38951,102408"/>
              </v:shape>
              <v:shape id="Shape 24" o:spid="_x0000_s1045" style="position:absolute;left:12388;top:11477;width:372;height:156;visibility:visible;mso-wrap-style:square;v-text-anchor:top" coordsize="37211,15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vhzcQA&#10;AADbAAAADwAAAGRycy9kb3ducmV2LnhtbESP0WrCQBRE34X+w3ILvunGVrRNs4qUKkJBMPUDLtnb&#10;JCR7N+xuY/TrXaHg4zAzZ5hsPZhW9OR8bVnBbJqAIC6srrlUcPrZTt5A+ICssbVMCi7kYb16GmWY&#10;anvmI/V5KEWEsE9RQRVCl0rpi4oM+qntiKP3a53BEKUrpXZ4jnDTypckWUiDNceFCjv6rKho8j+j&#10;YLM9Ntdvnn9dZ649nN53l7zra6XGz8PmA0SgITzC/+29VvC6hPuX+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r4c3EAAAA2wAAAA8AAAAAAAAAAAAAAAAAmAIAAGRycy9k&#10;b3ducmV2LnhtbFBLBQYAAAAABAAEAPUAAACJAwAAAAA=&#10;" path="m37211,r,10617c29953,12814,22460,14141,14930,14919l,15587,,1562,37211,xe" fillcolor="#fffefd" stroked="f" strokeweight="0">
                <v:stroke miterlimit="83231f" joinstyle="miter"/>
                <v:path arrowok="t" o:connecttype="custom" o:connectlocs="372,0;372,106;149,149;0,156;0,16;372,0" o:connectangles="0,0,0,0,0,0" textboxrect="0,0,37211,15587"/>
              </v:shape>
              <v:shape id="Shape 25" o:spid="_x0000_s1046" style="position:absolute;left:12388;top:10610;width:390;height:589;visibility:visible;mso-wrap-style:square;v-text-anchor:top" coordsize="39040,58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RfosEA&#10;AADbAAAADwAAAGRycy9kb3ducmV2LnhtbERPy4rCMBTdC/MP4Q7MRjR1CjLWRhlGBB8LsaP7S3Nt&#10;q81NaaLWvzcLweXhvNN5Z2pxo9ZVlhWMhhEI4tzqigsFh//l4AeE88gaa8uk4EEO5rOPXoqJtnfe&#10;0y3zhQgh7BJUUHrfJFK6vCSDbmgb4sCdbGvQB9gWUrd4D+Gmlt9RNJYGKw4NJTb0V1J+ya5GQePq&#10;5aW/Pejd2lfF+rhZ7OLJWamvz+53CsJT59/il3ulFcRhbPgSfo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UX6LBAAAA2wAAAA8AAAAAAAAAAAAAAAAAmAIAAGRycy9kb3du&#10;cmV2LnhtbFBLBQYAAAAABAAEAPUAAACGAwAAAAA=&#10;" path="m2616,c25019,,39040,2299,39040,35725v,14643,-7379,23216,-24587,23216l,58941,,45072r14453,c22327,45072,25730,41986,25730,35725,25730,15735,22136,14034,2807,14034l,14144,,220,2616,xe" fillcolor="#fffefd" stroked="f" strokeweight="0">
                <v:stroke miterlimit="83231f" joinstyle="miter"/>
                <v:path arrowok="t" o:connecttype="custom" o:connectlocs="26,0;390,357;144,589;0,589;0,450;144,450;257,357;28,140;0,141;0,2;26,0" o:connectangles="0,0,0,0,0,0,0,0,0,0,0" textboxrect="0,0,39040,58941"/>
              </v:shape>
              <v:shape id="Shape 26" o:spid="_x0000_s1047" style="position:absolute;left:12939;top:10602;width:399;height:1036;visibility:visible;mso-wrap-style:square;v-text-anchor:top" coordsize="39846,103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7tNsQA&#10;AADbAAAADwAAAGRycy9kb3ducmV2LnhtbESPS2vDMBCE74X8B7GFXkojuykhcaOYUmLwtXleF2v9&#10;oNbKsRTb/fdVoZDjMDPfMJt0Mq0YqHeNZQXxPAJBXFjdcKXgeMheViCcR9bYWiYFP+Qg3c4eNpho&#10;O/IXDXtfiQBhl6CC2vsukdIVNRl0c9sRB6+0vUEfZF9J3eMY4KaVr1G0lAYbDgs1dvRZU/G9vxkF&#10;WfZ2Pi2e15dydd25iznEZT5kSj09Th/vIDxN/h7+b+dawWINf1/C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e7TbEAAAA2wAAAA8AAAAAAAAAAAAAAAAAmAIAAGRycy9k&#10;b3ducmV2LnhtbFBLBQYAAAAABAAEAPUAAACJAwAAAAA=&#10;" path="m31382,r8464,1017l39846,14652r-8464,-555c19888,14097,13259,21501,13259,52502v,24714,6451,37058,18123,37058l39846,88327r,13306l31382,103645c5347,103645,,75692,,52502,,26619,4280,,31382,xe" fillcolor="#fffefd" stroked="f" strokeweight="0">
                <v:stroke miterlimit="83231f" joinstyle="miter"/>
                <v:path arrowok="t" o:connecttype="custom" o:connectlocs="314,0;399,10;399,146;314,141;133,525;314,895;399,883;399,1016;314,1036;0,525;314,0" o:connectangles="0,0,0,0,0,0,0,0,0,0,0" textboxrect="0,0,39846,103645"/>
              </v:shape>
              <v:shape id="Shape 27" o:spid="_x0000_s1048" style="position:absolute;left:13338;top:10135;width:397;height:1492;visibility:visible;mso-wrap-style:square;v-text-anchor:top" coordsize="39732,14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KssMA&#10;AADbAAAADwAAAGRycy9kb3ducmV2LnhtbERPy2rCQBTdF/yH4QrumklDKxIdpQrRLgrFWLDLS+aa&#10;BDN30szk0b/vLApdHs57s5tMIwbqXG1ZwVMUgyAurK65VPB5yR5XIJxH1thYJgU/5GC3nT1sMNV2&#10;5DMNuS9FCGGXooLK+zaV0hUVGXSRbYkDd7OdQR9gV0rd4RjCTSOTOF5KgzWHhgpbOlRU3PPeKEi+&#10;v5L3j+z2su+H69AWy2N2PR2VWsyn1zUIT5P/F/+537SC57A+fA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uKssMAAADbAAAADwAAAAAAAAAAAAAAAACYAgAAZHJzL2Rv&#10;d25yZXYueG1sUEsFBgAAAAAEAAQA9QAAAIgDAAAAAA==&#10;" path="m26588,l39732,r,149250l30245,149250,26588,138024v-2305,1797,-8030,4889,-14697,7532l,148382,,135075r10747,-1566c16542,131848,21774,129667,26588,127584r,-61823c20441,64065,15120,62836,9614,62032l,61401,,47766r7785,935c14113,49987,20866,51892,26588,54369l26588,xe" fillcolor="#fffefd" stroked="f" strokeweight="0">
                <v:stroke miterlimit="83231f" joinstyle="miter"/>
                <v:path arrowok="t" o:connecttype="custom" o:connectlocs="266,0;397,0;397,1492;302,1492;266,1380;119,1455;0,1483;0,1350;107,1335;266,1275;266,657;96,620;0,614;0,477;78,487;266,544;266,0" o:connectangles="0,0,0,0,0,0,0,0,0,0,0,0,0,0,0,0,0" textboxrect="0,0,39732,149250"/>
              </v:shape>
              <v:shape id="Shape 28" o:spid="_x0000_s1049" style="position:absolute;left:2830;width:6755;height:6910;visibility:visible;mso-wrap-style:square;v-text-anchor:top" coordsize="675475,691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z5McUA&#10;AADbAAAADwAAAGRycy9kb3ducmV2LnhtbESPQWvCQBSE70L/w/IK3szGolKiawiFokh70LTF3h7Z&#10;1yQ0+zZkt0n8911B8DjMzDfMJh1NI3rqXG1ZwTyKQRAXVtdcKvjIX2fPIJxH1thYJgUXcpBuHyYb&#10;TLQd+Ej9yZciQNglqKDyvk2kdEVFBl1kW+Lg/djOoA+yK6XucAhw08inOF5JgzWHhQpbeqmo+D39&#10;GQXLwznb5Rx/9c1w+Hz/fmO7z3dKTR/HbA3C0+jv4Vt7rxUs5nD9En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PkxxQAAANsAAAAPAAAAAAAAAAAAAAAAAJgCAABkcnMv&#10;ZG93bnJldi54bWxQSwUGAAAAAAQABAD1AAAAigMAAAAA&#10;" path="m431711,v90424,,174371,27864,243764,75438c661708,72504,646595,70853,629742,70853v-111264,,-222567,52820,-314985,132030c146888,344335,86487,544271,86487,683857v,2426,89,4826,165,7239c32271,618846,,529031,,431648,,193243,193294,,431711,xe" fillcolor="#181717" stroked="f" strokeweight="0">
                <v:stroke miterlimit="83231f" joinstyle="miter"/>
                <v:path arrowok="t" o:connecttype="custom" o:connectlocs="4317,0;6755,754;6298,708;3148,2029;865,6838;867,6910;0,4316;4317,0" o:connectangles="0,0,0,0,0,0,0,0" textboxrect="0,0,675475,691096"/>
              </v:shape>
              <v:shape id="Shape 29" o:spid="_x0000_s1050" style="position:absolute;left:5959;top:1679;width:5505;height:6932;visibility:visible;mso-wrap-style:square;v-text-anchor:top" coordsize="550469,693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z4cEA&#10;AADbAAAADwAAAGRycy9kb3ducmV2LnhtbESP0YrCMBRE3xf8h3AFXxZNFVmkGkUEQVCRrX7Apbm2&#10;weamNFGrX28EwcdhZs4ws0VrK3GjxhvHCoaDBARx7rThQsHpuO5PQPiArLFyTAoe5GEx7/zMMNXu&#10;zv90y0IhIoR9igrKEOpUSp+XZNEPXE0cvbNrLIYom0LqBu8Rbis5SpI/adFwXCixplVJ+SW7WgWm&#10;nTzHwcqD3P8WJsm3l91mfVKq122XUxCB2vANf9obrWA8gve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qs+HBAAAA2wAAAA8AAAAAAAAAAAAAAAAAmAIAAGRycy9kb3du&#10;cmV2LnhtbFBLBQYAAAAABAAEAPUAAACGAwAAAAA=&#10;" path="m460477,v56375,72961,89992,164402,89992,263703c550469,487350,380416,671246,162560,693166,261658,652374,331965,583794,354597,538544v3784,-7544,3784,-13196,-3772,-18860l320624,498945v-5664,-3785,-11290,,-15049,5651c262179,551752,194247,602691,101854,602691,37719,602691,,546100,,480073,,427253,7506,378219,15050,361213v71691,-5638,173558,-24498,277291,-82956c401726,216027,463982,138671,463982,33058,463982,21641,462737,10604,460477,xe" fillcolor="#e4322b" stroked="f" strokeweight="0">
                <v:stroke miterlimit="83231f" joinstyle="miter"/>
                <v:path arrowok="t" o:connecttype="custom" o:connectlocs="4605,0;5505,2637;1626,6932;3546,5386;3508,5197;3206,4990;3056,5046;1019,6027;0,4801;151,3612;2924,2783;4640,331;4605,0" o:connectangles="0,0,0,0,0,0,0,0,0,0,0,0,0" textboxrect="0,0,550469,693166"/>
              </v:shape>
              <v:shape id="Shape 30" o:spid="_x0000_s1051" style="position:absolute;left:3695;top:708;width:6904;height:7924;visibility:visible;mso-wrap-style:square;v-text-anchor:top" coordsize="690372,792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kZo8QA&#10;AADbAAAADwAAAGRycy9kb3ducmV2LnhtbESPQWsCMRSE74L/IbxCb5q1Fi2rUaS0VOjJdanXR/Lc&#10;LN28LJt03frrm4LgcZiZb5j1dnCN6KkLtWcFs2kGglh7U3OloDy+T15AhIhssPFMCn4pwHYzHq0x&#10;N/7CB+qLWIkE4ZCjAhtjm0sZtCWHYepb4uSdfecwJtlV0nR4SXDXyKcsW0iHNacFiy29WtLfxY9T&#10;YL6uXn/2J6vfluUsK4b5ojp/KPX4MOxWICIN8R6+tfdGwfMc/r+kH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ZGaPEAAAA2wAAAA8AAAAAAAAAAAAAAAAAmAIAAGRycy9k&#10;b3ducmV2LnhtbFBLBQYAAAAABAAEAPUAAACJAwAAAAA=&#10;" path="m543255,v16840,,31953,1664,45720,4597c626237,30124,659282,61417,686854,97092v2273,10604,3518,21640,3518,33058c690372,235763,628104,313106,518731,375348,414985,433807,313131,452666,241440,458305v-7557,16993,-15062,66040,-15062,118859c226378,643192,264097,699783,328244,699783v92393,,160312,-50940,203708,-98095c535711,596036,541337,592239,547014,596036r30188,20740c584772,622440,584772,628091,580974,635635,558343,680885,488048,749465,388937,790258v-14376,1447,-28968,2184,-43713,2184c204153,792442,78956,724827,165,620243,89,617830,,615429,,613004,,473418,60388,273482,228270,132029,320675,52819,431978,,543255,xe" fillcolor="#fffefd" stroked="f" strokeweight="0">
                <v:stroke miterlimit="83231f" joinstyle="miter"/>
                <v:path arrowok="t" o:connecttype="custom" o:connectlocs="5433,0;5890,46;6869,971;6904,1301;5188,3753;2414,4583;2264,5771;3283,6997;5320,6017;5470,5960;5772,6167;5810,6356;3890,7902;3452,7924;2,6202;0,6130;2283,1320;5433,0" o:connectangles="0,0,0,0,0,0,0,0,0,0,0,0,0,0,0,0,0,0" textboxrect="0,0,690372,792442"/>
              </v:shape>
              <v:shape id="Shape 31" o:spid="_x0000_s1052" style="position:absolute;left:6260;top:1651;width:2321;height:2961;visibility:visible;mso-wrap-style:square;v-text-anchor:top" coordsize="232054,296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fHf8YA&#10;AADbAAAADwAAAGRycy9kb3ducmV2LnhtbESPQWsCMRSE74X+h/CE3mrWIkVWo6hU60EUV9HrY/Pc&#10;Xdy8bJNUt/31TUHwOMzMN8xo0ppaXMn5yrKCXjcBQZxbXXGh4LBfvA5A+ICssbZMCn7Iw2T8/DTC&#10;VNsb7+iahUJECPsUFZQhNKmUPi/JoO/ahjh6Z+sMhihdIbXDW4SbWr4lybs0WHFcKLGheUn5Jfs2&#10;Cj62899qcfnM3Op02s3Wy+Vm/XVU6qXTTocgArXhEb63V1pBvw//X+IPkO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fHf8YAAADbAAAADwAAAAAAAAAAAAAAAACYAgAAZHJz&#10;L2Rvd25yZXYueG1sUEsFBgAAAAAEAAQA9QAAAIsDAAAAAA==&#10;" path="m181115,v43396,,50939,33947,50939,64122c232054,126352,201866,190500,171653,218796,116954,271602,32118,296113,,294234,28372,171628,109410,,181115,xe" fillcolor="#e4322b" stroked="f" strokeweight="0">
                <v:stroke miterlimit="83231f" joinstyle="miter"/>
                <v:path arrowok="t" o:connecttype="custom" o:connectlocs="1812,0;2321,641;1717,2188;0,2942;1812,0" o:connectangles="0,0,0,0,0" textboxrect="0,0,232054,296113"/>
              </v:shape>
              <v:shape id="Shape 36" o:spid="_x0000_s1053" style="position:absolute;top:13927;width:68178;height:0;visibility:visible;mso-wrap-style:square;v-text-anchor:top" coordsize="68178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9MxsQA&#10;AADbAAAADwAAAGRycy9kb3ducmV2LnhtbESPQWsCMRSE7wX/Q3gFbzVbsXa7NYoKovTm2kOPr5vX&#10;zdLNy5JEXfvrTUHwOMzMN8xs0dtWnMiHxrGC51EGgrhyuuFawedh85SDCBFZY+uYFFwowGI+eJhh&#10;od2Z93QqYy0ShEOBCkyMXSFlqAxZDCPXESfvx3mLMUlfS+3xnOC2leMsm0qLDacFgx2tDVW/5dEq&#10;+O7yv/rjmIWvfB/y121l/OFtpdTwsV++g4jUx3v41t5pBZMX+P+Sfo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PTMbEAAAA2wAAAA8AAAAAAAAAAAAAAAAAmAIAAGRycy9k&#10;b3ducmV2LnhtbFBLBQYAAAAABAAEAPUAAACJAwAAAAA=&#10;" path="m,l6817893,e" filled="f" strokecolor="#e32c25">
                <v:stroke miterlimit="83231f" joinstyle="miter"/>
                <v:path arrowok="t" o:connecttype="custom" o:connectlocs="0,0;68178,0" o:connectangles="0,0" textboxrect="0,0,6817893,0"/>
              </v:shape>
              <v:shape id="Shape 37" o:spid="_x0000_s1054" style="position:absolute;left:15582;top:9496;width:925;height:527;visibility:visible;mso-wrap-style:square;v-text-anchor:top" coordsize="92456,52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Ew8MA&#10;AADbAAAADwAAAGRycy9kb3ducmV2LnhtbESPQYvCMBSE7wv+h/AEb5q6iGg1iigLwl60WvT4aJ5t&#10;tXkpTdTuvzeCsMdhZr5h5svWVOJBjSstKxgOIhDEmdUl5wqOh5/+BITzyBory6TgjxwsF52vOcba&#10;PnlPj8TnIkDYxaig8L6OpXRZQQbdwNbEwbvYxqAPssmlbvAZ4KaS31E0lgZLDgsF1rQuKLsld6Pg&#10;ZCbpef07zXZpleaXTXI9jbZXpXrddjUD4an1/+FPe6sVjMbw/h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pEw8MAAADbAAAADwAAAAAAAAAAAAAAAACYAgAAZHJzL2Rv&#10;d25yZXYueG1sUEsFBgAAAAAEAAQA9QAAAIgDAAAAAA==&#10;" path="m,c10960,7328,21006,14072,31280,20980,25095,28016,19164,34747,13221,41478v203,267,393,546,622,788c15126,41250,16434,40259,17678,39205,22873,34849,28207,30544,33274,25984v1892,-1689,3315,-1956,5309,-343c43802,29845,49149,29820,54331,25591v2082,-1690,3543,-1131,5372,431c66154,31674,72771,37148,80099,41986,74028,35116,67958,28245,61595,21019,71666,14173,81572,7442,92164,267v152,2095,267,3073,267,4051c92456,18263,92456,32182,92431,46088v,4966,-1677,6604,-6668,6604c59538,52730,33312,52730,7099,52692,1702,52692,38,50940,,45504l,xe" fillcolor="#e4322b" stroked="f" strokeweight="0">
                <v:stroke miterlimit="83231f" joinstyle="miter"/>
                <v:path arrowok="t" o:connecttype="custom" o:connectlocs="0,0;313,210;132,415;138,422;177,392;333,260;386,256;544,256;597,260;801,420;616,210;922,3;925,43;925,461;858,527;71,527;0,455;0,0" o:connectangles="0,0,0,0,0,0,0,0,0,0,0,0,0,0,0,0,0,0" textboxrect="0,0,92456,52730"/>
              </v:shape>
              <v:shape id="Shape 38" o:spid="_x0000_s1055" style="position:absolute;left:15591;top:9458;width:911;height:256;visibility:visible;mso-wrap-style:square;v-text-anchor:top" coordsize="91046,25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QyY8QA&#10;AADbAAAADwAAAGRycy9kb3ducmV2LnhtbESPQWvCQBSE7wX/w/KE3nRjFVtiVtGCVAs9VAu9PrIv&#10;2WD2bciuJvrr3YLQ4zAz3zDZqre1uFDrK8cKJuMEBHHudMWlgp/jdvQGwgdkjbVjUnAlD6vl4CnD&#10;VLuOv+lyCKWIEPYpKjAhNKmUPjdk0Y9dQxy9wrUWQ5RtKXWLXYTbWr4kyVxarDguGGzo3VB+Opyt&#10;go9m9zWZGv27me3N9ngrPuddj0o9D/v1AkSgPvyHH+2dVjB7hb8v8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EMmPEAAAA2wAAAA8AAAAAAAAAAAAAAAAAmAIAAGRycy9k&#10;b3ducmV2LnhtbFBLBQYAAAAABAAEAPUAAACJAwAAAAA=&#10;" path="m686,l90348,v241,318,483,648,698,952c89967,2070,89103,3493,87820,4216,75552,10985,63335,17932,50762,24155v-2832,1435,-7569,1435,-10414,c27762,17932,15583,10985,3289,4216,2019,3505,1067,2223,,1219,229,800,445,394,686,xe" fillcolor="#e4322b" stroked="f" strokeweight="0">
                <v:stroke miterlimit="83231f" joinstyle="miter"/>
                <v:path arrowok="t" o:connecttype="custom" o:connectlocs="7,0;904,0;911,10;879,42;508,242;404,242;33,42;0,12;7,0" o:connectangles="0,0,0,0,0,0,0,0,0" textboxrect="0,0,91046,25590"/>
              </v:shape>
              <v:shape id="Shape 41" o:spid="_x0000_s1056" style="position:absolute;left:15602;top:11176;width:397;height:793;visibility:visible;mso-wrap-style:square;v-text-anchor:top" coordsize="39662,79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jGTMAA&#10;AADbAAAADwAAAGRycy9kb3ducmV2LnhtbERP3WrCMBS+H+wdwhG8m2m7TqQzShUGwyv/HuCQnDXF&#10;5qRrota3Xy6EXX58/8v16DpxoyG0nhXkswwEsfam5UbB+fT1tgARIrLBzjMpeFCA9er1ZYmV8Xc+&#10;0O0YG5FCOFSowMbYV1IGbclhmPmeOHE/fnAYExwaaQa8p3DXySLL5tJhy6nBYk9bS/pyvDoF71l/&#10;bj52xXXflgtbbk75b61zpaaTsf4EEWmM/+Kn+9soKNPY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1jGTMAAAADbAAAADwAAAAAAAAAAAAAAAACYAgAAZHJzL2Rvd25y&#10;ZXYueG1sUEsFBgAAAAAEAAQA9QAAAIUDAAAAAA==&#10;" path="m39662,r,12019l29502,12019v-699,,-1422,89,-2108,343c25324,13061,24206,14585,24206,16769r,46165c24231,63873,24549,64712,25146,65423v432,520,978,940,1587,1219c27597,67086,28537,67277,29502,67277r10160,l39662,79291c17602,79266,,61397,25,39654,25,23214,10020,9117,24259,3102l39662,xe" fillcolor="#e4322b" stroked="f" strokeweight="0">
                <v:stroke miterlimit="83231f" joinstyle="miter"/>
                <v:path arrowok="t" o:connecttype="custom" o:connectlocs="397,0;397,120;295,120;274,124;242,168;242,629;252,654;268,666;295,673;397,673;397,793;0,397;243,31;397,0" o:connectangles="0,0,0,0,0,0,0,0,0,0,0,0,0,0" textboxrect="0,0,39662,79291"/>
              </v:shape>
              <v:shape id="Shape 42" o:spid="_x0000_s1057" style="position:absolute;left:15999;top:11176;width:397;height:793;visibility:visible;mso-wrap-style:square;v-text-anchor:top" coordsize="39675,79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Q7LsUA&#10;AADbAAAADwAAAGRycy9kb3ducmV2LnhtbESPQWvCQBSE7wX/w/KE3pqNVYpNXUUDQqle1BR6fGSf&#10;SUz2bZrdmvjvu4WCx2FmvmEWq8E04kqdqywrmEQxCOLc6ooLBdlp+zQH4TyyxsYyKbiRg9Vy9LDA&#10;RNueD3Q9+kIECLsEFZTet4mULi/JoItsSxy8s+0M+iC7QuoO+wA3jXyO4xdpsOKwUGJLaUl5ffwx&#10;Cly2dx/nz9nO1s339LL/yqpNWiv1OB7WbyA8Df4e/m+/awWzV/j7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DsuxQAAANsAAAAPAAAAAAAAAAAAAAAAAJgCAABkcnMv&#10;ZG93bnJldi54bWxQSwUGAAAAAAQABAD1AAAAigMAAAAA&#10;" path="m38,c21933,25,39675,17780,39649,39675,39611,61570,21857,79312,,79299l,67285r10173,c10833,67285,11493,67208,12116,66980v1041,-305,1930,-864,2552,-1740c15304,64414,15456,63487,15456,62509r,-46228c15456,15596,15240,14973,14897,14376v-495,-812,-1219,-1409,-2070,-1816c12001,12179,11125,12027,10198,12027l,12027,,8,38,xe" fillcolor="#e4322b" stroked="f" strokeweight="0">
                <v:stroke miterlimit="83231f" joinstyle="miter"/>
                <v:path arrowok="t" o:connecttype="custom" o:connectlocs="0,0;397,397;0,793;0,673;102,673;121,670;147,652;155,625;155,163;149,144;128,126;102,120;0,120;0,0;0,0" o:connectangles="0,0,0,0,0,0,0,0,0,0,0,0,0,0,0" textboxrect="0,0,39675,79312"/>
              </v:shape>
              <v:shape id="Shape 43" o:spid="_x0000_s1058" style="position:absolute;left:15845;top:11296;width:154;height:553;visibility:visible;mso-wrap-style:square;v-text-anchor:top" coordsize="15458,55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DXob8A&#10;AADbAAAADwAAAGRycy9kb3ducmV2LnhtbERPy4rCMBTdD/gP4QruxtQRH1SjiIzixoUPEHeX5toW&#10;m5vSRBv/3iwEl4fzni+DqcSTGldaVjDoJyCIM6tLzhWcT5vfKQjnkTVWlknBixwsF52fOabatnyg&#10;59HnIoawS1FB4X2dSumyggy6vq2JI3ezjUEfYZNL3WAbw00l/5JkLA2WHBsKrGldUHY/PoyCcPlf&#10;TR7cXvduvK/skO3WhZ1SvW5YzUB4Cv4r/rh3WsEoro9f4g+Qi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oNehvwAAANsAAAAPAAAAAAAAAAAAAAAAAJgCAABkcnMvZG93bnJl&#10;di54bWxQSwUGAAAAAAQABAD1AAAAhAMAAAAA&#10;" path="m5296,l15458,r,2210l11963,2210r-343,51c11392,2337,11252,2553,11278,2781v12,229,190,419,431,457l12065,3251r3393,l15458,5105r-9972,c4889,5118,4369,5309,3924,5715v-381,394,-393,902,-393,1397c3531,13564,3531,20041,3531,26518v,6553,,13093,,19659c3531,46926,3886,47422,4521,47701v368,178,737,229,1118,229l15458,47930r,2362l11811,50292v-318,25,-533,229,-533,546c11252,51308,11252,51778,11278,52235v,343,190,521,508,559l12103,52794r3355,l15458,55258r-10162,c4331,55258,3391,55067,2515,54623,1918,54331,1372,53924,927,53403,343,52692,25,51854,,50914l,4750c,2565,1118,1041,3188,343,3873,89,4585,,5296,xe" fillcolor="#fffefd" stroked="f" strokeweight="0">
                <v:stroke miterlimit="83231f" joinstyle="miter"/>
                <v:path arrowok="t" o:connecttype="custom" o:connectlocs="53,0;154,0;154,22;119,22;116,23;112,28;117,32;120,33;154,33;154,51;55,51;39,57;35,71;35,265;35,462;45,477;56,480;154,480;154,503;118,503;112,509;112,523;117,528;121,528;154,528;154,553;53,553;25,547;9,534;0,510;0,48;32,3;53,0" o:connectangles="0,0,0,0,0,0,0,0,0,0,0,0,0,0,0,0,0,0,0,0,0,0,0,0,0,0,0,0,0,0,0,0,0" textboxrect="0,0,15458,55258"/>
              </v:shape>
              <v:shape id="Shape 44" o:spid="_x0000_s1059" style="position:absolute;left:15999;top:11296;width:155;height:553;visibility:visible;mso-wrap-style:square;v-text-anchor:top" coordsize="15454,55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Ij8QA&#10;AADbAAAADwAAAGRycy9kb3ducmV2LnhtbESPQWvCQBSE70L/w/IKXkQ3aWmR6CpFsO1Jqan3Z/aZ&#10;rM2+Ddk1xv56Vyj0OMzMN8x82dtadNR641hBOklAEBdOGy4VfOfr8RSED8gaa8ek4EoelouHwRwz&#10;7S78Rd0ulCJC2GeooAqhyaT0RUUW/cQ1xNE7utZiiLItpW7xEuG2lk9J8iotGo4LFTa0qqj42Z2t&#10;glP+u93sT53vzcf76PlA15RSo9TwsX+bgQjUh//wX/tTK3hJ4f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hiI/EAAAA2wAAAA8AAAAAAAAAAAAAAAAAmAIAAGRycy9k&#10;b3ducmV2LnhtbFBLBQYAAAAABAAEAPUAAACJAwAAAAA=&#10;" path="m,l10196,v927,,1790,152,2629,533c13676,940,14400,1537,14895,2349v343,597,559,1220,559,1905l15454,4699r,22949l15454,50482v,978,-153,1906,-788,2731c14031,54089,13155,54648,12113,54953v-634,228,-1295,305,-1943,305l,55258,,52794r10,l2157,52794v482,,965,13,1447,c3947,52768,4163,52616,4176,52273v38,-495,25,-978,,-1473c4163,50508,3947,50317,3681,50292l,50292,,47930r9815,l10374,47879v1028,-178,1549,-800,1549,-1803l11923,6896v,-864,-406,-1410,-1245,-1664c10374,5143,10043,5105,9739,5105l,5105,,3251r3401,l3757,3238v228,-38,406,-228,419,-457c4214,2527,4087,2337,3833,2261r-343,-51l,2210,,xe" fillcolor="#fffefd" stroked="f" strokeweight="0">
                <v:stroke miterlimit="83231f" joinstyle="miter"/>
                <v:path arrowok="t" o:connecttype="custom" o:connectlocs="0,0;102,0;129,5;149,24;155,43;155,47;155,277;155,505;147,533;121,550;102,553;0,553;0,528;0,528;22,528;36,528;42,523;42,508;37,503;0,503;0,480;98,480;104,479;120,461;120,69;107,52;98,51;0,51;0,33;34,33;38,32;42,28;38,23;35,22;0,22;0,0" o:connectangles="0,0,0,0,0,0,0,0,0,0,0,0,0,0,0,0,0,0,0,0,0,0,0,0,0,0,0,0,0,0,0,0,0,0,0,0" textboxrect="0,0,15454,55258"/>
              </v:shape>
              <v:shape id="Shape 45" o:spid="_x0000_s1060" style="position:absolute;left:15880;top:11347;width:238;height:429;visibility:visible;mso-wrap-style:square;v-text-anchor:top" coordsize="23863,42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Xih8UA&#10;AADbAAAADwAAAGRycy9kb3ducmV2LnhtbESPUWvCMBSF3wf7D+EKexkzVbCMahQnDEYH2+z8Adfm&#10;2habm5JkNvv3iyDs8XDO+Q5ntYmmFxdyvrOsYDbNQBDXVnfcKDh8vz49g/ABWWNvmRT8kofN+v5u&#10;hYW2I+/pUoVGJAj7AhW0IQyFlL5uyaCf2oE4eSfrDIYkXSO1wzHBTS/nWZZLgx2nhRYH2rVUn6sf&#10;oyB+5F+Prvzcd+WLPcfqmL8vxlKph0ncLkEEiuE/fGu/aQWLO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5eKHxQAAANsAAAAPAAAAAAAAAAAAAAAAAJgCAABkcnMv&#10;ZG93bnJldi54bWxQSwUGAAAAAAQABAD1AAAAigMAAAAA&#10;" path="m1956,l21666,v305,,648,38,940,127c23457,381,23863,927,23863,1791r,39179c23863,41974,23343,42596,22314,42774r-559,50l2121,42824v-381,,-762,-50,-1130,-228c356,42316,,41821,,41072,13,34506,,27965,,21412,,14935,13,8458,,2007,,1511,25,1003,394,610,838,203,1359,13,1956,xe" fillcolor="#e4322b" stroked="f" strokeweight="0">
                <v:stroke miterlimit="83231f" joinstyle="miter"/>
                <v:path arrowok="t" o:connecttype="custom" o:connectlocs="20,0;216,0;225,1;238,18;238,410;223,428;217,429;21,429;10,427;0,411;0,215;0,20;4,6;20,0" o:connectangles="0,0,0,0,0,0,0,0,0,0,0,0,0,0" textboxrect="0,0,23863,42824"/>
              </v:shape>
              <v:shape id="Shape 46" o:spid="_x0000_s1061" style="position:absolute;left:15957;top:11799;width:84;height:25;visibility:visible;mso-wrap-style:square;v-text-anchor:top" coordsize="8420,2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pYWsMA&#10;AADbAAAADwAAAGRycy9kb3ducmV2LnhtbESPT4vCMBTE7wv7HcJb2Jumu+s/qlFEFDyJtj3o7dE8&#10;22LzUpqo9dsbQdjjMDO/YWaLztTiRq2rLCv46UcgiHOrKy4UZOmmNwHhPLLG2jIpeJCDxfzzY4ax&#10;tnc+0C3xhQgQdjEqKL1vYildXpJB17cNcfDOtjXog2wLqVu8B7ip5W8UjaTBisNCiQ2tSsovydUo&#10;2GdpneBuuRpielybbpyfBjhR6vurW05BeOr8f/jd3moFwz94fQ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pYWsMAAADbAAAADwAAAAAAAAAAAAAAAACYAgAAZHJzL2Rv&#10;d25yZXYueG1sUEsFBgAAAAAEAAQA9QAAAIgDAAAAAA==&#10;" path="m559,l7887,v279,25,482,203,495,508c8407,1003,8420,1486,8382,1981v-13,330,-216,495,-571,521c7328,2515,6845,2502,6363,2502r-5830,c229,2464,25,2273,25,1943,,1486,,1016,25,546,25,216,254,25,559,xe" fillcolor="#e4322b" stroked="f" strokeweight="0">
                <v:stroke miterlimit="83231f" joinstyle="miter"/>
                <v:path arrowok="t" o:connecttype="custom" o:connectlocs="6,0;79,0;84,5;84,20;78,25;63,25;5,25;0,19;0,5;6,0" o:connectangles="0,0,0,0,0,0,0,0,0,0" textboxrect="0,0,8420,2515"/>
              </v:shape>
              <v:shape id="Shape 47" o:spid="_x0000_s1062" style="position:absolute;left:15957;top:11318;width:84;height:11;visibility:visible;mso-wrap-style:square;v-text-anchor:top" coordsize="8420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iMsAA&#10;AADbAAAADwAAAGRycy9kb3ducmV2LnhtbESPQYvCMBSE78L+h/AEL6KporJ2TcsiFLyuCl7fNs+2&#10;a/MSmqj1328EweMw880wm7w3rbhR5xvLCmbTBARxaXXDlYLjoZh8gvABWWNrmRQ8yEOefQw2mGp7&#10;5x+67UMlYgn7FBXUIbhUSl/WZNBPrSOO3tl2BkOUXSV1h/dYblo5T5KVNNhwXKjR0bam8rK/GgVL&#10;XC+bwv79kjutSrcuxtrtxkqNhv33F4hAfXiHX/ROR24Bzy/xB8js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OCiMsAAAADbAAAADwAAAAAAAAAAAAAAAACYAgAAZHJzL2Rvd25y&#10;ZXYueG1sUEsFBgAAAAAEAAQA9QAAAIUDAAAAAA==&#10;" path="m711,l7696,r343,51c8293,127,8420,318,8382,571v-13,229,-191,420,-419,458l7607,1041r-6794,l457,1029c216,991,38,800,25,571,,343,140,127,368,51l711,xe" fillcolor="#e4322b" stroked="f" strokeweight="0">
                <v:stroke miterlimit="83231f" joinstyle="miter"/>
                <v:path arrowok="t" o:connecttype="custom" o:connectlocs="7,0;77,0;80,1;84,6;79,11;76,11;8,11;5,11;0,6;4,1;7,0" o:connectangles="0,0,0,0,0,0,0,0,0,0,0" textboxrect="0,0,8420,1041"/>
              </v:shape>
              <v:shape id="Shape 48" o:spid="_x0000_s1063" style="position:absolute;left:15600;top:7211;width:410;height:1278;visibility:visible;mso-wrap-style:square;v-text-anchor:top" coordsize="41046,127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0o8AA&#10;AADbAAAADwAAAGRycy9kb3ducmV2LnhtbESPQWvCQBCF74X+h2UK3upGQdHUVYogeFVz8DhkxySY&#10;mU2zU03/fVcQPD7ee9/jrTYDt+ZGfWyCOJiMMzAkZfCNVA6K0+5zASYqisc2CDn4owib9fvbCnMf&#10;7nKg21ErkyASc3RQq3a5tbGsiTGOQ0eSvEvoGTXJvrK+x3uCc2unWTa3jI2khRo72tZUXo+/7GCL&#10;B7rqWe2Zi52d+yUXkx92bvQxfH+BURr0FX62997BbAaPL+kH2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l0o8AAAADbAAAADwAAAAAAAAAAAAAAAACYAgAAZHJzL2Rvd25y&#10;ZXYueG1sUEsFBgAAAAAEAAQA9QAAAIUDAAAAAA==&#10;" path="m37783,r3263,l41046,22640r-114,-47c30683,22631,22365,31051,22428,41389v38,5137,2137,9767,5509,13107l41046,59852r,68002l39916,127876v-648,-762,-1206,-1600,-1765,-2400c28385,111481,19533,97015,12243,81572,7849,72250,4115,62662,2019,52502,406,44640,,36779,2324,28943,4775,20828,9296,14097,15926,8814,22098,3861,29185,1003,37097,229l37783,xe" fillcolor="#e4322b" stroked="f" strokeweight="0">
                <v:stroke miterlimit="83231f" joinstyle="miter"/>
                <v:path arrowok="t" o:connecttype="custom" o:connectlocs="377,0;410,0;410,226;409,226;224,414;279,545;410,598;410,1278;399,1278;381,1254;122,815;20,525;23,289;159,88;371,2;377,0" o:connectangles="0,0,0,0,0,0,0,0,0,0,0,0,0,0,0,0" textboxrect="0,0,41046,127876"/>
              </v:shape>
              <v:shape id="Shape 49" o:spid="_x0000_s1064" style="position:absolute;left:16010;top:7211;width:409;height:1278;visibility:visible;mso-wrap-style:square;v-text-anchor:top" coordsize="40932,127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QGpcMA&#10;AADbAAAADwAAAGRycy9kb3ducmV2LnhtbESPwWrDMBBE74X+g9hCb43s0prgRgkmUJNDDmmSD9hY&#10;G9nUWjmS4jh/XxUKPQ4z84ZZrCbbi5F86BwryGcZCOLG6Y6NguPh82UOIkRkjb1jUnCnAKvl48MC&#10;S+1u/EXjPhqRIBxKVNDGOJRShqYli2HmBuLknZ23GJP0RmqPtwS3vXzNskJa7DgttDjQuqXme3+1&#10;Cgzp3W6e2aI+Vzp/G2pvLtuTUs9PU/UBItIU/8N/7Y1W8F7A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QGpcMAAADbAAAADwAAAAAAAAAAAAAAAACYAgAAZHJzL2Rv&#10;d25yZXYueG1sUEsFBgAAAAAEAAQA9QAAAIgDAAAAAA==&#10;" path="m,l3251,v2591,521,5207,864,7722,1562c19329,3861,26213,8522,31598,15253v3860,4788,6451,10249,7810,16230c40932,38316,40500,45085,38824,51816,35827,63957,30798,75273,25273,86347,18313,100330,10427,113754,2032,126873r-635,952l,127854,,59852r38,16c10389,59817,18656,51524,18618,41173v-13,-5150,-2111,-9804,-5499,-13166l,22640,,xe" fillcolor="#e4322b" stroked="f" strokeweight="0">
                <v:stroke miterlimit="83231f" joinstyle="miter"/>
                <v:path arrowok="t" o:connecttype="custom" o:connectlocs="0,0;32,0;110,16;316,152;394,315;388,518;253,863;20,1268;14,1278;0,1278;0,598;0,598;186,412;131,280;0,226;0,0" o:connectangles="0,0,0,0,0,0,0,0,0,0,0,0,0,0,0,0" textboxrect="0,0,40932,127854"/>
              </v:shape>
              <v:shape id="Shape 10941" o:spid="_x0000_s1065" style="position:absolute;left:15713;top:3791;width:610;height:675;visibility:visible;mso-wrap-style:square;v-text-anchor:top" coordsize="61036,67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sA2sEA&#10;AADbAAAADwAAAGRycy9kb3ducmV2LnhtbESPzarCMBSE94LvEI7gTlMveKvVKCJccOPCH1wfm2NT&#10;bE5KE2t9eyNccDnMzDfMct3ZSrTU+NKxgsk4AUGcO11yoeB8+hvNQPiArLFyTApe5GG96veWmGn3&#10;5AO1x1CICGGfoQITQp1J6XNDFv3Y1cTRu7nGYoiyKaRu8BnhtpI/SfIrLZYcFwzWtDWU348Pq2BW&#10;SZfeL5fHzuRFu+/mJsXrQanhoNssQATqwjf8395pBdMUPl/i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rANrBAAAA2wAAAA8AAAAAAAAAAAAAAAAAmAIAAGRycy9kb3du&#10;cmV2LnhtbFBLBQYAAAAABAAEAPUAAACGAwAAAAA=&#10;" path="m,l61036,r,67526l,67526,,e" fillcolor="#e4322b" stroked="f" strokeweight="0">
                <v:stroke miterlimit="83231f" joinstyle="miter"/>
                <v:path arrowok="t" o:connecttype="custom" o:connectlocs="0,0;610,0;610,675;0,675;0,0" o:connectangles="0,0,0,0,0" textboxrect="0,0,61036,67526"/>
              </v:shape>
              <v:shape id="Shape 51" o:spid="_x0000_s1066" style="position:absolute;left:15564;top:3350;width:892;height:389;visibility:visible;mso-wrap-style:square;v-text-anchor:top" coordsize="89129,38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NRdMAA&#10;AADbAAAADwAAAGRycy9kb3ducmV2LnhtbERPzYrCMBC+L/gOYQRva7oFF+0aRQRBBBFbH2BsZpuy&#10;zaQ0sVaffnMQPH58/8v1YBvRU+drxwq+pgkI4tLpmisFl2L3OQfhA7LGxjEpeJCH9Wr0scRMuzuf&#10;qc9DJWII+wwVmBDaTEpfGrLop64ljtyv6yyGCLtK6g7vMdw2Mk2Sb2mx5thgsKWtofIvv1kF9WZb&#10;tccD54til5qmv57SZ3FSajIeNj8gAg3hLX6591rBLI6NX+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eNRdMAAAADbAAAADwAAAAAAAAAAAAAAAACYAgAAZHJzL2Rvd25y&#10;ZXYueG1sUEsFBgAAAAAEAAQA9QAAAIUDAAAAAA==&#10;" path="m45415,l89129,38900,,38900,45415,xe" fillcolor="#e4322b" stroked="f" strokeweight="0">
                <v:stroke miterlimit="83231f" joinstyle="miter"/>
                <v:path arrowok="t" o:connecttype="custom" o:connectlocs="455,0;892,389;0,389;455,0" o:connectangles="0,0,0,0" textboxrect="0,0,89129,38900"/>
              </v:shape>
              <v:shape id="Shape 52" o:spid="_x0000_s1067" style="position:absolute;left:15826;top:3888;width:368;height:377;visibility:visible;mso-wrap-style:square;v-text-anchor:top" coordsize="36830,37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2oysUA&#10;AADbAAAADwAAAGRycy9kb3ducmV2LnhtbESPQWvCQBSE74L/YXmCt7qxWFujq4girfTUKOT6zL4m&#10;abNvw+5WY399Vyh4HGbmG2ax6kwjzuR8bVnBeJSAIC6srrlUcDzsHl5A+ICssbFMCq7kYbXs9xaY&#10;anvhDzpnoRQRwj5FBVUIbSqlLyoy6Ee2JY7ep3UGQ5SulNrhJcJNIx+TZCoN1hwXKmxpU1Hxnf0Y&#10;BfnVTif4ftj/bp9PLv9qX8frXa7UcNCt5yACdeEe/m+/aQVPM7h9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ajKxQAAANsAAAAPAAAAAAAAAAAAAAAAAJgCAABkcnMv&#10;ZG93bnJldi54bWxQSwUGAAAAAAQABAD1AAAAigMAAAAA&#10;" path="m,37706r36830,l36830,,,,,37706xe" filled="f" strokecolor="#f9f8f7" strokeweight=".25pt">
                <v:stroke miterlimit="83231f" joinstyle="miter"/>
                <v:path arrowok="t" o:connecttype="custom" o:connectlocs="0,377;368,377;368,0;0,0;0,377" o:connectangles="0,0,0,0,0" textboxrect="0,0,36830,37706"/>
              </v:shape>
              <v:shape id="Shape 53" o:spid="_x0000_s1068" style="position:absolute;left:16010;top:3888;width:0;height:377;visibility:visible;mso-wrap-style:square;v-text-anchor:top" coordsize="0,37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/9cIA&#10;AADbAAAADwAAAGRycy9kb3ducmV2LnhtbERPz2vCMBS+D/wfwhO8DE31UGtnlG1ssJOoG3h9a55t&#10;sXmJTbT1vzcHwePH93u57k0jrtT62rKC6SQBQVxYXXOp4O/3e5yB8AFZY2OZFNzIw3o1eFlirm3H&#10;O7ruQyliCPscFVQhuFxKX1Rk0E+sI47c0bYGQ4RtKXWLXQw3jZwlSSoN1hwbKnT0WVFx2l+MgsP/&#10;Zjdz/mOenrKDW7zK7fH81Sk1GvbvbyAC9eEpfrh/tII0ro9f4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F7/1wgAAANsAAAAPAAAAAAAAAAAAAAAAAJgCAABkcnMvZG93&#10;bnJldi54bWxQSwUGAAAAAAQABAD1AAAAhwMAAAAA&#10;" path="m,l,37706e" filled="f" strokecolor="#f9f8f7" strokeweight=".5pt">
                <v:stroke miterlimit="83231f" joinstyle="miter"/>
                <v:path arrowok="t" o:connecttype="custom" o:connectlocs="0,0;0,377" o:connectangles="0,0" textboxrect="0,0,0,37706"/>
              </v:shape>
              <v:shape id="Shape 54" o:spid="_x0000_s1069" style="position:absolute;left:15821;top:4077;width:378;height:0;visibility:visible;mso-wrap-style:square;v-text-anchor:top" coordsize="377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a7qMUA&#10;AADbAAAADwAAAGRycy9kb3ducmV2LnhtbESPzWvCQBTE7wX/h+UVems2epAaXaUUlH55MIp4fM2+&#10;fGD2bcxuk/S/7wqCx2FmfsMsVoOpRUetqywrGEcxCOLM6ooLBYf9+vkFhPPIGmvLpOCPHKyWo4cF&#10;Jtr2vKMu9YUIEHYJKii9bxIpXVaSQRfZhjh4uW0N+iDbQuoW+wA3tZzE8VQarDgslNjQW0nZOf01&#10;CjZscjI/58kx/jrmePqefX5ctko9PQ6vcxCeBn8P39rvWsF0DN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ruoxQAAANsAAAAPAAAAAAAAAAAAAAAAAJgCAABkcnMv&#10;ZG93bnJldi54bWxQSwUGAAAAAAQABAD1AAAAigMAAAAA&#10;" path="m37706,l,e" filled="f" strokecolor="#f9f8f7" strokeweight=".25pt">
                <v:stroke miterlimit="83231f" joinstyle="miter"/>
                <v:path arrowok="t" o:connecttype="custom" o:connectlocs="378,0;0,0" o:connectangles="0,0" textboxrect="0,0,37706,0"/>
              </v:shape>
              <v:rect id="Rectangle 10347" o:spid="_x0000_s1070" style="position:absolute;left:17241;top:3362;width:102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<v:textbox inset="0,0,0,0">
                  <w:txbxContent>
                    <w:p w:rsidR="00DD4988" w:rsidRDefault="00DD4988" w:rsidP="000C4983">
                      <w:r>
                        <w:rPr>
                          <w:color w:val="181717"/>
                        </w:rPr>
                        <w:t>4</w:t>
                      </w:r>
                    </w:p>
                  </w:txbxContent>
                </v:textbox>
              </v:rect>
              <v:rect id="Rectangle 10348" o:spid="_x0000_s1071" style="position:absolute;left:18013;top:3362;width:2384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<v:textbox inset="0,0,0,0">
                  <w:txbxContent>
                    <w:p w:rsidR="00DD4988" w:rsidRDefault="00DD4988" w:rsidP="000C4983">
                      <w:proofErr w:type="spellStart"/>
                      <w:proofErr w:type="gramStart"/>
                      <w:r>
                        <w:rPr>
                          <w:color w:val="181717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181717"/>
                        </w:rPr>
                        <w:t xml:space="preserve"> floor International House, </w:t>
                      </w:r>
                    </w:p>
                  </w:txbxContent>
                </v:textbox>
              </v:rect>
              <v:rect id="Rectangle 56" o:spid="_x0000_s1072" style="position:absolute;left:17241;top:5256;width:1366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<v:textbox inset="0,0,0,0">
                  <w:txbxContent>
                    <w:p w:rsidR="00DD4988" w:rsidRDefault="00DD4988" w:rsidP="000C4983">
                      <w:r>
                        <w:rPr>
                          <w:color w:val="181717"/>
                        </w:rPr>
                        <w:t xml:space="preserve">Garden Avenue, </w:t>
                      </w:r>
                    </w:p>
                  </w:txbxContent>
                </v:textbox>
              </v:rect>
              <v:rect id="Rectangle 57" o:spid="_x0000_s1073" style="position:absolute;left:17738;top:7151;width:20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<v:textbox inset="0,0,0,0">
                  <w:txbxContent>
                    <w:p w:rsidR="00DD4988" w:rsidRDefault="00DD4988" w:rsidP="000C4983">
                      <w:r>
                        <w:rPr>
                          <w:color w:val="181717"/>
                        </w:rPr>
                        <w:t xml:space="preserve">Dar </w:t>
                      </w:r>
                      <w:proofErr w:type="spellStart"/>
                      <w:r>
                        <w:rPr>
                          <w:color w:val="181717"/>
                        </w:rPr>
                        <w:t>es</w:t>
                      </w:r>
                      <w:proofErr w:type="spellEnd"/>
                      <w:r>
                        <w:rPr>
                          <w:color w:val="181717"/>
                        </w:rPr>
                        <w:t xml:space="preserve"> salaam, Tanzania. </w:t>
                      </w:r>
                    </w:p>
                  </w:txbxContent>
                </v:textbox>
              </v:rect>
              <v:rect id="Rectangle 58" o:spid="_x0000_s1074" style="position:absolute;left:17241;top:9045;width:1717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<v:textbox inset="0,0,0,0">
                  <w:txbxContent>
                    <w:p w:rsidR="00DD4988" w:rsidRDefault="00AC19B6" w:rsidP="000C4983">
                      <w:r>
                        <w:rPr>
                          <w:color w:val="181717"/>
                        </w:rPr>
                        <w:t>info</w:t>
                      </w:r>
                      <w:r w:rsidR="00DD4988">
                        <w:rPr>
                          <w:color w:val="181717"/>
                        </w:rPr>
                        <w:t>@econsult.co.tz</w:t>
                      </w:r>
                    </w:p>
                  </w:txbxContent>
                </v:textbox>
              </v:rect>
              <v:rect id="Rectangle 59" o:spid="_x0000_s1075" style="position:absolute;left:17241;top:10939;width:1517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<v:textbox inset="0,0,0,0">
                  <w:txbxContent>
                    <w:p w:rsidR="00DD4988" w:rsidRDefault="00DD4988" w:rsidP="000C4983">
                      <w:r>
                        <w:rPr>
                          <w:color w:val="181717"/>
                        </w:rPr>
                        <w:t xml:space="preserve">+ 255 </w:t>
                      </w:r>
                      <w:r w:rsidR="00AC19B6">
                        <w:rPr>
                          <w:color w:val="181717"/>
                        </w:rPr>
                        <w:t>255 222 618 195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10223500</wp:posOffset>
              </wp:positionV>
              <wp:extent cx="7559675" cy="81915"/>
              <wp:effectExtent l="0" t="3175" r="3175" b="635"/>
              <wp:wrapTopAndBottom/>
              <wp:docPr id="12" name="Group 10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9675" cy="81915"/>
                        <a:chOff x="0" y="0"/>
                        <a:chExt cx="75600" cy="825"/>
                      </a:xfrm>
                    </wpg:grpSpPr>
                    <wps:wsp>
                      <wps:cNvPr id="13" name="Shape 10929"/>
                      <wps:cNvSpPr>
                        <a:spLocks/>
                      </wps:cNvSpPr>
                      <wps:spPr bwMode="auto">
                        <a:xfrm>
                          <a:off x="35438" y="0"/>
                          <a:ext cx="13848" cy="824"/>
                        </a:xfrm>
                        <a:custGeom>
                          <a:avLst/>
                          <a:gdLst>
                            <a:gd name="T0" fmla="*/ 0 w 1384783"/>
                            <a:gd name="T1" fmla="*/ 0 h 82494"/>
                            <a:gd name="T2" fmla="*/ 1384783 w 1384783"/>
                            <a:gd name="T3" fmla="*/ 0 h 82494"/>
                            <a:gd name="T4" fmla="*/ 1384783 w 1384783"/>
                            <a:gd name="T5" fmla="*/ 82494 h 82494"/>
                            <a:gd name="T6" fmla="*/ 0 w 1384783"/>
                            <a:gd name="T7" fmla="*/ 82494 h 82494"/>
                            <a:gd name="T8" fmla="*/ 0 w 1384783"/>
                            <a:gd name="T9" fmla="*/ 0 h 82494"/>
                            <a:gd name="T10" fmla="*/ 0 w 1384783"/>
                            <a:gd name="T11" fmla="*/ 0 h 82494"/>
                            <a:gd name="T12" fmla="*/ 1384783 w 1384783"/>
                            <a:gd name="T13" fmla="*/ 82494 h 82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384783" h="82494">
                              <a:moveTo>
                                <a:pt x="0" y="0"/>
                              </a:moveTo>
                              <a:lnTo>
                                <a:pt x="1384783" y="0"/>
                              </a:lnTo>
                              <a:lnTo>
                                <a:pt x="1384783" y="82494"/>
                              </a:lnTo>
                              <a:lnTo>
                                <a:pt x="0" y="82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AutoShape 16"/>
                      <wps:cNvSpPr>
                        <a:spLocks/>
                      </wps:cNvSpPr>
                      <wps:spPr bwMode="auto">
                        <a:xfrm>
                          <a:off x="0" y="0"/>
                          <a:ext cx="35438" cy="825"/>
                        </a:xfrm>
                        <a:custGeom>
                          <a:avLst/>
                          <a:gdLst>
                            <a:gd name="T0" fmla="*/ 0 w 3543872"/>
                            <a:gd name="T1" fmla="*/ 0 h 82500"/>
                            <a:gd name="T2" fmla="*/ 3543872 w 3543872"/>
                            <a:gd name="T3" fmla="*/ 0 h 82500"/>
                            <a:gd name="T4" fmla="*/ 3543872 w 3543872"/>
                            <a:gd name="T5" fmla="*/ 82500 h 82500"/>
                            <a:gd name="T6" fmla="*/ 0 w 3543872"/>
                            <a:gd name="T7" fmla="*/ 82500 h 82500"/>
                            <a:gd name="T8" fmla="*/ 0 w 3543872"/>
                            <a:gd name="T9" fmla="*/ 0 h 82500"/>
                            <a:gd name="T10" fmla="*/ 0 w 3543872"/>
                            <a:gd name="T11" fmla="*/ 0 h 82500"/>
                            <a:gd name="T12" fmla="*/ 3543872 w 3543872"/>
                            <a:gd name="T13" fmla="*/ 82500 h 82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543872" h="82500">
                              <a:moveTo>
                                <a:pt x="0" y="0"/>
                              </a:moveTo>
                              <a:lnTo>
                                <a:pt x="3543872" y="0"/>
                              </a:lnTo>
                              <a:lnTo>
                                <a:pt x="3543872" y="82500"/>
                              </a:lnTo>
                              <a:lnTo>
                                <a:pt x="0" y="82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Shape 10931"/>
                      <wps:cNvSpPr>
                        <a:spLocks/>
                      </wps:cNvSpPr>
                      <wps:spPr bwMode="auto">
                        <a:xfrm>
                          <a:off x="49286" y="0"/>
                          <a:ext cx="13697" cy="824"/>
                        </a:xfrm>
                        <a:custGeom>
                          <a:avLst/>
                          <a:gdLst>
                            <a:gd name="T0" fmla="*/ 0 w 1369733"/>
                            <a:gd name="T1" fmla="*/ 0 h 82494"/>
                            <a:gd name="T2" fmla="*/ 1369733 w 1369733"/>
                            <a:gd name="T3" fmla="*/ 0 h 82494"/>
                            <a:gd name="T4" fmla="*/ 1369733 w 1369733"/>
                            <a:gd name="T5" fmla="*/ 82494 h 82494"/>
                            <a:gd name="T6" fmla="*/ 0 w 1369733"/>
                            <a:gd name="T7" fmla="*/ 82494 h 82494"/>
                            <a:gd name="T8" fmla="*/ 0 w 1369733"/>
                            <a:gd name="T9" fmla="*/ 0 h 82494"/>
                            <a:gd name="T10" fmla="*/ 0 w 1369733"/>
                            <a:gd name="T11" fmla="*/ 0 h 82494"/>
                            <a:gd name="T12" fmla="*/ 1369733 w 1369733"/>
                            <a:gd name="T13" fmla="*/ 82494 h 82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369733" h="82494">
                              <a:moveTo>
                                <a:pt x="0" y="0"/>
                              </a:moveTo>
                              <a:lnTo>
                                <a:pt x="1369733" y="0"/>
                              </a:lnTo>
                              <a:lnTo>
                                <a:pt x="1369733" y="82494"/>
                              </a:lnTo>
                              <a:lnTo>
                                <a:pt x="0" y="82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Shape 10932"/>
                      <wps:cNvSpPr>
                        <a:spLocks/>
                      </wps:cNvSpPr>
                      <wps:spPr bwMode="auto">
                        <a:xfrm>
                          <a:off x="62983" y="0"/>
                          <a:ext cx="12617" cy="824"/>
                        </a:xfrm>
                        <a:custGeom>
                          <a:avLst/>
                          <a:gdLst>
                            <a:gd name="T0" fmla="*/ 0 w 1261669"/>
                            <a:gd name="T1" fmla="*/ 0 h 82494"/>
                            <a:gd name="T2" fmla="*/ 1261669 w 1261669"/>
                            <a:gd name="T3" fmla="*/ 0 h 82494"/>
                            <a:gd name="T4" fmla="*/ 1261669 w 1261669"/>
                            <a:gd name="T5" fmla="*/ 82494 h 82494"/>
                            <a:gd name="T6" fmla="*/ 0 w 1261669"/>
                            <a:gd name="T7" fmla="*/ 82494 h 82494"/>
                            <a:gd name="T8" fmla="*/ 0 w 1261669"/>
                            <a:gd name="T9" fmla="*/ 0 h 82494"/>
                            <a:gd name="T10" fmla="*/ 0 w 1261669"/>
                            <a:gd name="T11" fmla="*/ 0 h 82494"/>
                            <a:gd name="T12" fmla="*/ 1261669 w 1261669"/>
                            <a:gd name="T13" fmla="*/ 82494 h 82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261669" h="82494">
                              <a:moveTo>
                                <a:pt x="0" y="0"/>
                              </a:moveTo>
                              <a:lnTo>
                                <a:pt x="1261669" y="0"/>
                              </a:lnTo>
                              <a:lnTo>
                                <a:pt x="1261669" y="82494"/>
                              </a:lnTo>
                              <a:lnTo>
                                <a:pt x="0" y="82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432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29E3E58E" id="Group 10369" o:spid="_x0000_s1026" style="position:absolute;margin-left:0;margin-top:805pt;width:595.25pt;height:6.45pt;z-index:251659264;mso-position-horizontal-relative:page;mso-position-vertical-relative:page" coordsize="75600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">
              <v:shape id="Shape 10929" o:spid="_x0000_s1027" style="position:absolute;left:35438;width:13848;height:824;visibility:visible;mso-wrap-style:square;v-text-anchor:top" coordsize="1384783,8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mQ8IA&#10;AADbAAAADwAAAGRycy9kb3ducmV2LnhtbERP32vCMBB+H/g/hBP2ZlMV5uyMIoqgIMiq0D0ezS0t&#10;ay6lybT7740g7O0+vp+3WPW2EVfqfO1YwThJQRCXTtdsFFzOu9E7CB+QNTaOScEfeVgtBy8LzLS7&#10;8Sdd82BEDGGfoYIqhDaT0pcVWfSJa4kj9+06iyHCzkjd4S2G20ZO0vRNWqw5NlTY0qai8if/tQp2&#10;8+PeXMz2NKVNURRfdMhnp4NSr8N+/QEiUB/+xU/3Xsf5U3j8E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u6ZDwgAAANsAAAAPAAAAAAAAAAAAAAAAAJgCAABkcnMvZG93&#10;bnJldi54bWxQSwUGAAAAAAQABAD1AAAAhwMAAAAA&#10;" path="m,l1384783,r,82494l,82494,,e" fillcolor="#e4322b" stroked="f" strokeweight="0">
                <v:stroke miterlimit="83231f" joinstyle="miter"/>
                <v:path arrowok="t" o:connecttype="custom" o:connectlocs="0,0;13848,0;13848,824;0,824;0,0" o:connectangles="0,0,0,0,0" textboxrect="0,0,1384783,82494"/>
              </v:shape>
              <v:shape id="AutoShape 16" o:spid="_x0000_s1028" style="position:absolute;width:35438;height:825;visibility:visible;mso-wrap-style:square;v-text-anchor:top" coordsize="3543872,82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o+8sEA&#10;AADbAAAADwAAAGRycy9kb3ducmV2LnhtbERPS2vCQBC+F/oflin0UszGpkhJs0pRbL02kXodspMH&#10;zc6m2VWTf+8Kgrf5+J6TrUbTiRMNrrWsYB7FIIhLq1uuFeyL7ewdhPPIGjvLpGAiB6vl40OGqbZn&#10;/qFT7msRQtilqKDxvk+ldGVDBl1ke+LAVXYw6AMcaqkHPIdw08nXOF5Igy2HhgZ7WjdU/uVHo6D+&#10;PcQ+4ek/oZevzfy7qKyZKqWen8bPDxCeRn8X39w7Hea/wfWXcIBc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qPvLBAAAA2wAAAA8AAAAAAAAAAAAAAAAAmAIAAGRycy9kb3du&#10;cmV2LnhtbFBLBQYAAAAABAAEAPUAAACGAwAAAAA=&#10;" path="m,l3543872,r,82500l,82500,,e" fillcolor="#e4322b" stroked="f" strokeweight="0">
                <v:stroke miterlimit="83231f" joinstyle="miter"/>
                <v:path arrowok="t" o:connecttype="custom" o:connectlocs="0,0;35438,0;35438,825;0,825;0,0" o:connectangles="0,0,0,0,0" textboxrect="0,0,3543872,82500"/>
              </v:shape>
              <v:shape id="Shape 10931" o:spid="_x0000_s1029" style="position:absolute;left:49286;width:13697;height:824;visibility:visible;mso-wrap-style:square;v-text-anchor:top" coordsize="1369733,8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x774A&#10;AADbAAAADwAAAGRycy9kb3ducmV2LnhtbERP24rCMBB9F/yHMIJvmrqgLtUoIiz4orDWD5htphds&#10;JqUZtf69ERZ8m8O5znrbu0bdqQu1ZwOzaQKKOPe25tLAJfuZfIMKgmyx8UwGnhRguxkO1pha/+Bf&#10;up+lVDGEQ4oGKpE21TrkFTkMU98SR67wnUOJsCu17fARw12jv5JkoR3WHBsqbGlfUX4935yBZXbI&#10;ZO9dceH5afksdseT/hNjxqN+twIl1MtH/O8+2Dh/Du9f4gF68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Yhce++AAAA2wAAAA8AAAAAAAAAAAAAAAAAmAIAAGRycy9kb3ducmV2&#10;LnhtbFBLBQYAAAAABAAEAPUAAACDAwAAAAA=&#10;" path="m,l1369733,r,82494l,82494,,e" fillcolor="#e4322b" stroked="f" strokeweight="0">
                <v:stroke miterlimit="83231f" joinstyle="miter"/>
                <v:path arrowok="t" o:connecttype="custom" o:connectlocs="0,0;13697,0;13697,824;0,824;0,0" o:connectangles="0,0,0,0,0" textboxrect="0,0,1369733,82494"/>
              </v:shape>
              <v:shape id="Shape 10932" o:spid="_x0000_s1030" style="position:absolute;left:62983;width:12617;height:824;visibility:visible;mso-wrap-style:square;v-text-anchor:top" coordsize="1261669,8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oHu78A&#10;AADbAAAADwAAAGRycy9kb3ducmV2LnhtbERPTYvCMBC9C/6HMII3TV1RtDaKLAriTXcPehuasS1t&#10;JqWJtv33ZmHB2zze5yS7zlTiRY0rLCuYTSMQxKnVBWcKfn+OkxUI55E1VpZJQU8OdtvhIMFY25Yv&#10;9Lr6TIQQdjEqyL2vYyldmpNBN7U1ceAetjHoA2wyqRtsQ7ip5FcULaXBgkNDjjV955SW16dRoNfY&#10;6/Lc9rfDbbGSc8L1/X5Wajzq9hsQnjr/Ef+7TzrMX8LfL+E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Kge7vwAAANsAAAAPAAAAAAAAAAAAAAAAAJgCAABkcnMvZG93bnJl&#10;di54bWxQSwUGAAAAAAQABAD1AAAAhAMAAAAA&#10;" path="m,l1261669,r,82494l,82494,,e" fillcolor="#e4322b" stroked="f" strokeweight="0">
                <v:stroke miterlimit="83231f" joinstyle="miter"/>
                <v:path arrowok="t" o:connecttype="custom" o:connectlocs="0,0;12617,0;12617,824;0,824;0,0" o:connectangles="0,0,0,0,0" textboxrect="0,0,1261669,82494"/>
              </v:shape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D6E25"/>
    <w:multiLevelType w:val="hybridMultilevel"/>
    <w:tmpl w:val="E3CA66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C2EDB"/>
    <w:multiLevelType w:val="hybridMultilevel"/>
    <w:tmpl w:val="AD3EC6A6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501D3453"/>
    <w:multiLevelType w:val="hybridMultilevel"/>
    <w:tmpl w:val="C0BE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13CE1"/>
    <w:multiLevelType w:val="hybridMultilevel"/>
    <w:tmpl w:val="7C5C714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42"/>
    <w:rsid w:val="00005C76"/>
    <w:rsid w:val="00005EDA"/>
    <w:rsid w:val="000066A2"/>
    <w:rsid w:val="00014DEE"/>
    <w:rsid w:val="00021D80"/>
    <w:rsid w:val="000258AE"/>
    <w:rsid w:val="0005335A"/>
    <w:rsid w:val="00057B60"/>
    <w:rsid w:val="000646CC"/>
    <w:rsid w:val="0006561A"/>
    <w:rsid w:val="00071818"/>
    <w:rsid w:val="0007413F"/>
    <w:rsid w:val="00075AEE"/>
    <w:rsid w:val="00093F78"/>
    <w:rsid w:val="00096F56"/>
    <w:rsid w:val="000A0052"/>
    <w:rsid w:val="000A18D8"/>
    <w:rsid w:val="000A26FD"/>
    <w:rsid w:val="000A6264"/>
    <w:rsid w:val="000B271B"/>
    <w:rsid w:val="000B5ED5"/>
    <w:rsid w:val="000B7497"/>
    <w:rsid w:val="000C4983"/>
    <w:rsid w:val="000E38E4"/>
    <w:rsid w:val="000E6200"/>
    <w:rsid w:val="000F6320"/>
    <w:rsid w:val="00123A34"/>
    <w:rsid w:val="00127DF3"/>
    <w:rsid w:val="00132D18"/>
    <w:rsid w:val="00134C5D"/>
    <w:rsid w:val="0013615D"/>
    <w:rsid w:val="00155C13"/>
    <w:rsid w:val="001669B1"/>
    <w:rsid w:val="00173DB1"/>
    <w:rsid w:val="00175E5B"/>
    <w:rsid w:val="00183C23"/>
    <w:rsid w:val="00184627"/>
    <w:rsid w:val="00184954"/>
    <w:rsid w:val="001A3597"/>
    <w:rsid w:val="001B029D"/>
    <w:rsid w:val="001B3FC9"/>
    <w:rsid w:val="001B6F7A"/>
    <w:rsid w:val="001C0A03"/>
    <w:rsid w:val="001C5000"/>
    <w:rsid w:val="001E7433"/>
    <w:rsid w:val="001E768D"/>
    <w:rsid w:val="001F3D1C"/>
    <w:rsid w:val="00211906"/>
    <w:rsid w:val="002165F0"/>
    <w:rsid w:val="00230B93"/>
    <w:rsid w:val="00247007"/>
    <w:rsid w:val="00252155"/>
    <w:rsid w:val="00253E84"/>
    <w:rsid w:val="00263801"/>
    <w:rsid w:val="002709C3"/>
    <w:rsid w:val="0028033C"/>
    <w:rsid w:val="002E34AD"/>
    <w:rsid w:val="002E3901"/>
    <w:rsid w:val="002F48CC"/>
    <w:rsid w:val="003131D3"/>
    <w:rsid w:val="003268EE"/>
    <w:rsid w:val="00330F24"/>
    <w:rsid w:val="003441FF"/>
    <w:rsid w:val="003457D6"/>
    <w:rsid w:val="003476C3"/>
    <w:rsid w:val="00356E14"/>
    <w:rsid w:val="00357DEE"/>
    <w:rsid w:val="00360C5C"/>
    <w:rsid w:val="00380AA7"/>
    <w:rsid w:val="00381528"/>
    <w:rsid w:val="003833B6"/>
    <w:rsid w:val="00387745"/>
    <w:rsid w:val="00392C8E"/>
    <w:rsid w:val="003943C9"/>
    <w:rsid w:val="003D45C5"/>
    <w:rsid w:val="003E319A"/>
    <w:rsid w:val="003F299D"/>
    <w:rsid w:val="003F3289"/>
    <w:rsid w:val="0040057F"/>
    <w:rsid w:val="00405F8B"/>
    <w:rsid w:val="0042411A"/>
    <w:rsid w:val="00426C8C"/>
    <w:rsid w:val="00434F38"/>
    <w:rsid w:val="0044495F"/>
    <w:rsid w:val="00451D0B"/>
    <w:rsid w:val="00457367"/>
    <w:rsid w:val="004573F0"/>
    <w:rsid w:val="0047467E"/>
    <w:rsid w:val="00483A49"/>
    <w:rsid w:val="00490AFA"/>
    <w:rsid w:val="00491A1F"/>
    <w:rsid w:val="004A033B"/>
    <w:rsid w:val="004A66AC"/>
    <w:rsid w:val="004B3583"/>
    <w:rsid w:val="004B6321"/>
    <w:rsid w:val="004B7FA3"/>
    <w:rsid w:val="004D0B45"/>
    <w:rsid w:val="004E2CFE"/>
    <w:rsid w:val="004F1634"/>
    <w:rsid w:val="004F2311"/>
    <w:rsid w:val="00503FDC"/>
    <w:rsid w:val="00517BCC"/>
    <w:rsid w:val="00524216"/>
    <w:rsid w:val="00530B27"/>
    <w:rsid w:val="00532CC2"/>
    <w:rsid w:val="0053441F"/>
    <w:rsid w:val="00540221"/>
    <w:rsid w:val="00550585"/>
    <w:rsid w:val="0056107B"/>
    <w:rsid w:val="00572F72"/>
    <w:rsid w:val="005760A2"/>
    <w:rsid w:val="00583414"/>
    <w:rsid w:val="005930F2"/>
    <w:rsid w:val="005A1EDA"/>
    <w:rsid w:val="005A6C6A"/>
    <w:rsid w:val="005C364C"/>
    <w:rsid w:val="005E45E3"/>
    <w:rsid w:val="005E642F"/>
    <w:rsid w:val="005F2554"/>
    <w:rsid w:val="005F5A12"/>
    <w:rsid w:val="005F5D4C"/>
    <w:rsid w:val="006073E2"/>
    <w:rsid w:val="00613C41"/>
    <w:rsid w:val="00627B09"/>
    <w:rsid w:val="00630A19"/>
    <w:rsid w:val="0063600C"/>
    <w:rsid w:val="006607EF"/>
    <w:rsid w:val="00674A74"/>
    <w:rsid w:val="00692FD3"/>
    <w:rsid w:val="00697866"/>
    <w:rsid w:val="00697DA6"/>
    <w:rsid w:val="006A2D74"/>
    <w:rsid w:val="006A3F99"/>
    <w:rsid w:val="006A61D1"/>
    <w:rsid w:val="006A6619"/>
    <w:rsid w:val="006C41EC"/>
    <w:rsid w:val="006D08C4"/>
    <w:rsid w:val="006D5720"/>
    <w:rsid w:val="006D689F"/>
    <w:rsid w:val="006E4925"/>
    <w:rsid w:val="006F1A04"/>
    <w:rsid w:val="006F51B4"/>
    <w:rsid w:val="0070314C"/>
    <w:rsid w:val="00725300"/>
    <w:rsid w:val="007253BB"/>
    <w:rsid w:val="00726D5F"/>
    <w:rsid w:val="007320E8"/>
    <w:rsid w:val="007620B8"/>
    <w:rsid w:val="007656BC"/>
    <w:rsid w:val="00770613"/>
    <w:rsid w:val="007708F5"/>
    <w:rsid w:val="00775CFB"/>
    <w:rsid w:val="00783C31"/>
    <w:rsid w:val="00793A7C"/>
    <w:rsid w:val="007A1D1F"/>
    <w:rsid w:val="007A2FDD"/>
    <w:rsid w:val="007A4A2A"/>
    <w:rsid w:val="007C6F3C"/>
    <w:rsid w:val="007D7F07"/>
    <w:rsid w:val="00806ECB"/>
    <w:rsid w:val="00823D2C"/>
    <w:rsid w:val="008300A0"/>
    <w:rsid w:val="00841257"/>
    <w:rsid w:val="008440E1"/>
    <w:rsid w:val="008459ED"/>
    <w:rsid w:val="00855722"/>
    <w:rsid w:val="008A177B"/>
    <w:rsid w:val="008A2E06"/>
    <w:rsid w:val="008B0372"/>
    <w:rsid w:val="008B118D"/>
    <w:rsid w:val="008B1F4D"/>
    <w:rsid w:val="008C1A26"/>
    <w:rsid w:val="008C4E1C"/>
    <w:rsid w:val="008C7673"/>
    <w:rsid w:val="008D0978"/>
    <w:rsid w:val="008D4227"/>
    <w:rsid w:val="008F0EE2"/>
    <w:rsid w:val="008F5D72"/>
    <w:rsid w:val="00906398"/>
    <w:rsid w:val="00912CF5"/>
    <w:rsid w:val="00920F20"/>
    <w:rsid w:val="00921F68"/>
    <w:rsid w:val="00922E08"/>
    <w:rsid w:val="00945F81"/>
    <w:rsid w:val="00947C49"/>
    <w:rsid w:val="009576FE"/>
    <w:rsid w:val="00996E3C"/>
    <w:rsid w:val="009A02BF"/>
    <w:rsid w:val="009A3254"/>
    <w:rsid w:val="009A6103"/>
    <w:rsid w:val="009B3448"/>
    <w:rsid w:val="009C3937"/>
    <w:rsid w:val="009C4FED"/>
    <w:rsid w:val="009C5D3D"/>
    <w:rsid w:val="009D4C35"/>
    <w:rsid w:val="00A16C81"/>
    <w:rsid w:val="00A33AC3"/>
    <w:rsid w:val="00A53FBC"/>
    <w:rsid w:val="00A90F4F"/>
    <w:rsid w:val="00AA58FC"/>
    <w:rsid w:val="00AA5C0A"/>
    <w:rsid w:val="00AC19B6"/>
    <w:rsid w:val="00AC2B8F"/>
    <w:rsid w:val="00AC610F"/>
    <w:rsid w:val="00AE6A5C"/>
    <w:rsid w:val="00B129A6"/>
    <w:rsid w:val="00B233F6"/>
    <w:rsid w:val="00B363C7"/>
    <w:rsid w:val="00B4334A"/>
    <w:rsid w:val="00B43686"/>
    <w:rsid w:val="00B46FF3"/>
    <w:rsid w:val="00B86B3F"/>
    <w:rsid w:val="00B935EB"/>
    <w:rsid w:val="00B94259"/>
    <w:rsid w:val="00B96012"/>
    <w:rsid w:val="00BE6AA6"/>
    <w:rsid w:val="00BF190A"/>
    <w:rsid w:val="00C075FA"/>
    <w:rsid w:val="00C2172F"/>
    <w:rsid w:val="00C66F23"/>
    <w:rsid w:val="00C80FEE"/>
    <w:rsid w:val="00C8243C"/>
    <w:rsid w:val="00C9236D"/>
    <w:rsid w:val="00C95099"/>
    <w:rsid w:val="00C96833"/>
    <w:rsid w:val="00CA4EEA"/>
    <w:rsid w:val="00CB0DF2"/>
    <w:rsid w:val="00CB372F"/>
    <w:rsid w:val="00CB4EC4"/>
    <w:rsid w:val="00CB661D"/>
    <w:rsid w:val="00CD2C2F"/>
    <w:rsid w:val="00CD745B"/>
    <w:rsid w:val="00CE377A"/>
    <w:rsid w:val="00CE5794"/>
    <w:rsid w:val="00CE7C4C"/>
    <w:rsid w:val="00CE7E6D"/>
    <w:rsid w:val="00D01987"/>
    <w:rsid w:val="00D03580"/>
    <w:rsid w:val="00D05466"/>
    <w:rsid w:val="00D32B31"/>
    <w:rsid w:val="00D60266"/>
    <w:rsid w:val="00D86642"/>
    <w:rsid w:val="00DA37CC"/>
    <w:rsid w:val="00DD4988"/>
    <w:rsid w:val="00DE5CA7"/>
    <w:rsid w:val="00DF14DF"/>
    <w:rsid w:val="00DF55F7"/>
    <w:rsid w:val="00E41A57"/>
    <w:rsid w:val="00E64A4A"/>
    <w:rsid w:val="00E67A9C"/>
    <w:rsid w:val="00E67DA5"/>
    <w:rsid w:val="00E76B6F"/>
    <w:rsid w:val="00E87B11"/>
    <w:rsid w:val="00E9662B"/>
    <w:rsid w:val="00EA0704"/>
    <w:rsid w:val="00EA0DD4"/>
    <w:rsid w:val="00EA5141"/>
    <w:rsid w:val="00EA7062"/>
    <w:rsid w:val="00EB15CD"/>
    <w:rsid w:val="00EB27FD"/>
    <w:rsid w:val="00EC6CAF"/>
    <w:rsid w:val="00EF331C"/>
    <w:rsid w:val="00F002E6"/>
    <w:rsid w:val="00F00430"/>
    <w:rsid w:val="00F01DFF"/>
    <w:rsid w:val="00F05BDF"/>
    <w:rsid w:val="00F1634B"/>
    <w:rsid w:val="00F31AFC"/>
    <w:rsid w:val="00F31E00"/>
    <w:rsid w:val="00F34E81"/>
    <w:rsid w:val="00F408CA"/>
    <w:rsid w:val="00F44F5D"/>
    <w:rsid w:val="00F52D54"/>
    <w:rsid w:val="00F61C71"/>
    <w:rsid w:val="00F6572E"/>
    <w:rsid w:val="00F739AC"/>
    <w:rsid w:val="00F85723"/>
    <w:rsid w:val="00FB0460"/>
    <w:rsid w:val="00FB71BD"/>
    <w:rsid w:val="00FC1215"/>
    <w:rsid w:val="00FC3707"/>
    <w:rsid w:val="00FC371E"/>
    <w:rsid w:val="00FC5EA4"/>
    <w:rsid w:val="00FD1CFA"/>
    <w:rsid w:val="00FE1994"/>
    <w:rsid w:val="00FF2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62CD96-AD18-44B0-8B32-D9DE7369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64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9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98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49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983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D86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0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0F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07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Custom%20Office%20Templates\Econsult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EDB3D-C2FD-4733-B0E7-D0164CCFC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Econsult Letterhead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Ellen</cp:lastModifiedBy>
  <cp:revision>3</cp:revision>
  <cp:lastPrinted>2021-11-10T07:27:00Z</cp:lastPrinted>
  <dcterms:created xsi:type="dcterms:W3CDTF">2021-11-10T07:28:00Z</dcterms:created>
  <dcterms:modified xsi:type="dcterms:W3CDTF">2021-11-10T07:28:00Z</dcterms:modified>
</cp:coreProperties>
</file>